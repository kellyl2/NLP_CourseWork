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3"/>
        <w:gridCol w:w="5277"/>
      </w:tblGrid>
      <w:tr w:rsidR="00996198" w14:paraId="164CD779" w14:textId="77777777" w:rsidTr="00996198">
        <w:trPr>
          <w:trHeight w:val="20"/>
        </w:trPr>
        <w:tc>
          <w:tcPr>
            <w:tcW w:w="5378" w:type="dxa"/>
          </w:tcPr>
          <w:p w14:paraId="5ECED361" w14:textId="40F338F9" w:rsidR="00996198" w:rsidRDefault="00996198" w:rsidP="00FF2112">
            <w:pPr>
              <w:spacing w:before="40" w:after="40"/>
              <w:rPr>
                <w:bCs/>
                <w:lang w:val="en-GB"/>
              </w:rPr>
            </w:pPr>
          </w:p>
        </w:tc>
        <w:tc>
          <w:tcPr>
            <w:tcW w:w="5378" w:type="dxa"/>
          </w:tcPr>
          <w:p w14:paraId="3F902281" w14:textId="3A22C8D8" w:rsidR="00996198" w:rsidRDefault="00000000" w:rsidP="002B23F9">
            <w:pPr>
              <w:spacing w:before="60" w:after="60"/>
              <w:jc w:val="right"/>
              <w:rPr>
                <w:bCs/>
                <w:lang w:val="en-GB"/>
              </w:rPr>
            </w:pPr>
            <w:sdt>
              <w:sdtPr>
                <w:rPr>
                  <w:rStyle w:val="DocumentNumber"/>
                </w:rPr>
                <w:alias w:val="QA will assign number"/>
                <w:tag w:val="QA will assign number"/>
                <w:id w:val="-1768376873"/>
                <w:lock w:val="sdtLocked"/>
                <w:placeholder>
                  <w:docPart w:val="8B2F13DAD8B143ED8F3A2314DB46C74D"/>
                </w:placeholder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DA7354">
                  <w:rPr>
                    <w:rStyle w:val="DocumentNumber"/>
                  </w:rPr>
                  <w:t>SCM-W008</w:t>
                </w:r>
              </w:sdtContent>
            </w:sdt>
          </w:p>
          <w:p w14:paraId="178888C8" w14:textId="36C27211" w:rsidR="00996198" w:rsidRDefault="002B23F9" w:rsidP="002B23F9">
            <w:pPr>
              <w:spacing w:before="60" w:after="60"/>
              <w:jc w:val="righ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Revision: </w:t>
            </w:r>
            <w:sdt>
              <w:sdtPr>
                <w:rPr>
                  <w:rStyle w:val="RevisionLevel"/>
                </w:rPr>
                <w:alias w:val="Revision Level"/>
                <w:tag w:val="Revision Level"/>
                <w:id w:val="-749271014"/>
                <w:lock w:val="sdtLocked"/>
                <w:placeholder>
                  <w:docPart w:val="5DB6F316F2E141EEB6565D9A8BB84ED8"/>
                </w:placeholder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D94147">
                  <w:rPr>
                    <w:rStyle w:val="RevisionLevel"/>
                  </w:rPr>
                  <w:t>0</w:t>
                </w:r>
              </w:sdtContent>
            </w:sdt>
          </w:p>
          <w:p w14:paraId="6BF412EE" w14:textId="7394BD32" w:rsidR="002B23F9" w:rsidRDefault="00EA7FB8" w:rsidP="002B23F9">
            <w:pPr>
              <w:spacing w:before="60" w:after="60"/>
              <w:jc w:val="righ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Issue</w:t>
            </w:r>
            <w:r w:rsidR="002B23F9">
              <w:rPr>
                <w:bCs/>
                <w:lang w:val="en-GB"/>
              </w:rPr>
              <w:t xml:space="preserve"> Date: </w:t>
            </w:r>
            <w:sdt>
              <w:sdtPr>
                <w:rPr>
                  <w:rStyle w:val="RevisionDate"/>
                </w:rPr>
                <w:alias w:val="Choose revision date"/>
                <w:tag w:val="Choose revision date"/>
                <w:id w:val="-1609348800"/>
                <w:lock w:val="sdtLocked"/>
                <w:placeholder>
                  <w:docPart w:val="C475431280DC4856B0CF14383C790024"/>
                </w:placeholder>
                <w:date w:fullDate="2022-10-17T00:00:00Z">
                  <w:dateFormat w:val="dd-MMM-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E907DE">
                  <w:rPr>
                    <w:rStyle w:val="RevisionDate"/>
                    <w:lang w:val="en-US"/>
                  </w:rPr>
                  <w:t>17-Oct-2022</w:t>
                </w:r>
              </w:sdtContent>
            </w:sdt>
          </w:p>
          <w:p w14:paraId="0D873019" w14:textId="58BE2CAD" w:rsidR="00E215A7" w:rsidRDefault="00E215A7" w:rsidP="002B23F9">
            <w:pPr>
              <w:spacing w:before="60" w:after="60"/>
              <w:jc w:val="right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Criticality: </w:t>
            </w:r>
            <w:sdt>
              <w:sdtPr>
                <w:rPr>
                  <w:rStyle w:val="CriticalityRating"/>
                </w:rPr>
                <w:alias w:val="Criticality Rating"/>
                <w:tag w:val="Criticality Rating"/>
                <w:id w:val="2099062469"/>
                <w:lock w:val="sdtLocked"/>
                <w:placeholder>
                  <w:docPart w:val="0FC987CF53E148B0AC4761EB6EF41428"/>
                </w:placeholder>
                <w:dropDownList>
                  <w:listItem w:displayText="Very Low" w:value="Very Low"/>
                  <w:listItem w:displayText="Low" w:value="Low"/>
                  <w:listItem w:displayText="Medium" w:value="Medium"/>
                  <w:listItem w:displayText="High" w:value="High"/>
                  <w:listItem w:displayText="Very High" w:value="Very High"/>
                </w:dropDownList>
              </w:sdtPr>
              <w:sdtEndPr>
                <w:rPr>
                  <w:rStyle w:val="DefaultParagraphFont"/>
                  <w:bCs/>
                  <w:lang w:val="en-GB"/>
                </w:rPr>
              </w:sdtEndPr>
              <w:sdtContent>
                <w:r w:rsidR="00DF04EF">
                  <w:rPr>
                    <w:rStyle w:val="CriticalityRating"/>
                  </w:rPr>
                  <w:t>Low</w:t>
                </w:r>
              </w:sdtContent>
            </w:sdt>
          </w:p>
        </w:tc>
      </w:tr>
      <w:tr w:rsidR="002D76BA" w14:paraId="2E71CA56" w14:textId="77777777" w:rsidTr="00996198">
        <w:tc>
          <w:tcPr>
            <w:tcW w:w="10756" w:type="dxa"/>
            <w:gridSpan w:val="2"/>
            <w:shd w:val="clear" w:color="auto" w:fill="D9D9D9" w:themeFill="background1" w:themeFillShade="D9"/>
          </w:tcPr>
          <w:p w14:paraId="1CF2ECC4" w14:textId="26DDE92A" w:rsidR="002D76BA" w:rsidRPr="002B23F9" w:rsidRDefault="00000000" w:rsidP="00294037">
            <w:pPr>
              <w:spacing w:before="60" w:after="60"/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sdt>
              <w:sdtPr>
                <w:rPr>
                  <w:rStyle w:val="DocumentTitle"/>
                </w:rPr>
                <w:alias w:val="WI Name"/>
                <w:tag w:val="WI Name"/>
                <w:id w:val="-48456767"/>
                <w:lock w:val="sdtLocked"/>
                <w:placeholder>
                  <w:docPart w:val="F786EDFFAC4F47B7BFAE778275637C2D"/>
                </w:placeholder>
              </w:sdtPr>
              <w:sdtEndPr>
                <w:rPr>
                  <w:rStyle w:val="DefaultParagraphFont"/>
                  <w:b w:val="0"/>
                  <w:bCs/>
                  <w:sz w:val="20"/>
                  <w:szCs w:val="28"/>
                  <w:lang w:val="en-GB"/>
                </w:rPr>
              </w:sdtEndPr>
              <w:sdtContent>
                <w:r w:rsidR="00DA7354">
                  <w:rPr>
                    <w:rStyle w:val="DocumentTitle"/>
                  </w:rPr>
                  <w:t>SOW/TPS Development Process</w:t>
                </w:r>
              </w:sdtContent>
            </w:sdt>
          </w:p>
        </w:tc>
      </w:tr>
    </w:tbl>
    <w:p w14:paraId="70A44BD4" w14:textId="77777777" w:rsidR="002C5EB9" w:rsidRPr="00E763D5" w:rsidRDefault="00E97E0C" w:rsidP="006A154A">
      <w:pPr>
        <w:pStyle w:val="1stLevelHeader"/>
      </w:pPr>
      <w:r w:rsidRPr="00E763D5">
        <w:t>Purpose</w:t>
      </w:r>
      <w:r w:rsidR="00AB4CE3">
        <w:t xml:space="preserve"> and Scope</w:t>
      </w:r>
    </w:p>
    <w:p w14:paraId="766F001F" w14:textId="55F45A03" w:rsidR="003E6BCD" w:rsidRDefault="003E6BCD" w:rsidP="003E6BCD">
      <w:pPr>
        <w:pStyle w:val="1stLevelHeaderPara"/>
      </w:pPr>
      <w:r>
        <w:t>The purpose of this work instruction is to provide guidance on creating a Scope of Work (SOW) or a Technical Purchase Specification (TPS</w:t>
      </w:r>
      <w:r w:rsidR="65C00DA7">
        <w:t>)</w:t>
      </w:r>
      <w:r w:rsidR="00C406E8">
        <w:t xml:space="preserve"> that w</w:t>
      </w:r>
      <w:r w:rsidR="00EF748B">
        <w:t>ill be part of a subcontract</w:t>
      </w:r>
      <w:r w:rsidR="65C00DA7">
        <w:t>.</w:t>
      </w:r>
    </w:p>
    <w:p w14:paraId="3E8CE6F2" w14:textId="0BF6E4E0" w:rsidR="00690C85" w:rsidRPr="00022D70" w:rsidRDefault="2EB3C63B" w:rsidP="00690C85">
      <w:pPr>
        <w:pStyle w:val="1stLevelHeaderParaBulletList"/>
        <w:rPr>
          <w:rFonts w:cs="Arial Narrow"/>
        </w:rPr>
      </w:pPr>
      <w:r>
        <w:t xml:space="preserve">The </w:t>
      </w:r>
      <w:r w:rsidR="3F725523" w:rsidRPr="00022D70">
        <w:t xml:space="preserve">SOW </w:t>
      </w:r>
      <w:r w:rsidR="55121AC4" w:rsidRPr="00022D70">
        <w:t xml:space="preserve">defines project-specific activities, deliverables and timelines for a </w:t>
      </w:r>
      <w:r w:rsidR="00543E75" w:rsidRPr="00022D70">
        <w:t>s</w:t>
      </w:r>
      <w:r w:rsidR="009B5E10" w:rsidRPr="00022D70">
        <w:t>upplier</w:t>
      </w:r>
      <w:r w:rsidR="55121AC4" w:rsidRPr="00022D70">
        <w:t xml:space="preserve"> providing services to the client.</w:t>
      </w:r>
    </w:p>
    <w:p w14:paraId="28741DD8" w14:textId="25F331F4" w:rsidR="00690C85" w:rsidRDefault="3FDDF13D" w:rsidP="009656FD">
      <w:pPr>
        <w:pStyle w:val="1stLevelHeaderParaBulletList"/>
        <w:rPr>
          <w:rFonts w:cs="Arial Narrow"/>
        </w:rPr>
      </w:pPr>
      <w:r>
        <w:t xml:space="preserve">The </w:t>
      </w:r>
      <w:r w:rsidR="00690C85">
        <w:t xml:space="preserve">TPS </w:t>
      </w:r>
      <w:r w:rsidR="46A303B2">
        <w:t>sets the engineering requirements</w:t>
      </w:r>
      <w:r w:rsidR="0004375C">
        <w:t xml:space="preserve"> (e.g., functional, mechanical, operational, quality, performance, </w:t>
      </w:r>
      <w:r w:rsidR="40892A16">
        <w:t xml:space="preserve">ILS, </w:t>
      </w:r>
      <w:r w:rsidR="0004375C">
        <w:t>etc.)</w:t>
      </w:r>
      <w:r w:rsidR="46A303B2">
        <w:t xml:space="preserve"> of a product or system to be purchased.</w:t>
      </w:r>
    </w:p>
    <w:p w14:paraId="1B64AF0F" w14:textId="0B02552E" w:rsidR="003E6BCD" w:rsidRDefault="003E6BCD" w:rsidP="003E6BCD">
      <w:pPr>
        <w:pStyle w:val="1stLevelHeaderPara"/>
      </w:pPr>
      <w:r>
        <w:rPr>
          <w:rFonts w:cs="Calibri"/>
        </w:rPr>
        <w:t xml:space="preserve">This work instruction applies to </w:t>
      </w:r>
      <w:r w:rsidR="000F796B">
        <w:rPr>
          <w:rFonts w:cs="Calibri"/>
        </w:rPr>
        <w:t xml:space="preserve">SOWs and TPSs </w:t>
      </w:r>
      <w:r w:rsidR="279749E5" w:rsidRPr="15F24C5C">
        <w:rPr>
          <w:rFonts w:cs="Calibri"/>
        </w:rPr>
        <w:t xml:space="preserve">developed </w:t>
      </w:r>
      <w:r w:rsidR="000F796B">
        <w:rPr>
          <w:rFonts w:cs="Calibri"/>
        </w:rPr>
        <w:t xml:space="preserve">for </w:t>
      </w:r>
      <w:r w:rsidR="00937026">
        <w:rPr>
          <w:rFonts w:cs="Calibri"/>
        </w:rPr>
        <w:t>Categories A, B</w:t>
      </w:r>
      <w:r w:rsidR="007065A2">
        <w:rPr>
          <w:rFonts w:cs="Calibri"/>
        </w:rPr>
        <w:t xml:space="preserve"> and </w:t>
      </w:r>
      <w:r w:rsidR="00937026">
        <w:rPr>
          <w:rFonts w:cs="Calibri"/>
        </w:rPr>
        <w:t>D</w:t>
      </w:r>
      <w:r w:rsidR="000F796B">
        <w:rPr>
          <w:rFonts w:cs="Calibri"/>
        </w:rPr>
        <w:t xml:space="preserve"> </w:t>
      </w:r>
      <w:r w:rsidR="003B5001">
        <w:rPr>
          <w:rFonts w:cs="Calibri"/>
        </w:rPr>
        <w:t>relat</w:t>
      </w:r>
      <w:r w:rsidR="000F796B">
        <w:rPr>
          <w:rFonts w:cs="Calibri"/>
        </w:rPr>
        <w:t>ed</w:t>
      </w:r>
      <w:r w:rsidR="003B5001">
        <w:rPr>
          <w:rFonts w:cs="Calibri"/>
        </w:rPr>
        <w:t xml:space="preserve"> to </w:t>
      </w:r>
      <w:r>
        <w:rPr>
          <w:rFonts w:cs="Calibri"/>
        </w:rPr>
        <w:t xml:space="preserve">new construction projects and </w:t>
      </w:r>
      <w:r>
        <w:t xml:space="preserve">provides detail related to the Procedure </w:t>
      </w:r>
      <w:r w:rsidRPr="00890F42">
        <w:rPr>
          <w:i/>
          <w:iCs/>
        </w:rPr>
        <w:t>Supplier Contracting</w:t>
      </w:r>
      <w:r>
        <w:t>.</w:t>
      </w:r>
    </w:p>
    <w:p w14:paraId="3EB3103D" w14:textId="2C334330" w:rsidR="00E2326A" w:rsidRDefault="003E6BCD" w:rsidP="003E6BCD">
      <w:pPr>
        <w:pStyle w:val="1stLevelHeaderPara"/>
      </w:pPr>
      <w:r>
        <w:t>For the full process map, see</w:t>
      </w:r>
      <w:r w:rsidR="00E9637D">
        <w:t xml:space="preserve"> </w:t>
      </w:r>
      <w:r w:rsidR="00E9637D">
        <w:fldChar w:fldCharType="begin"/>
      </w:r>
      <w:r w:rsidR="00E9637D">
        <w:instrText xml:space="preserve"> REF _Ref105754787 \w \h </w:instrText>
      </w:r>
      <w:r w:rsidR="00E9637D">
        <w:fldChar w:fldCharType="separate"/>
      </w:r>
      <w:r w:rsidR="00E9637D">
        <w:t>APPENDIX A:</w:t>
      </w:r>
      <w:r w:rsidR="00E9637D">
        <w:fldChar w:fldCharType="end"/>
      </w:r>
      <w:r w:rsidR="00E9637D">
        <w:t xml:space="preserve"> </w:t>
      </w:r>
      <w:r w:rsidR="00E9637D">
        <w:fldChar w:fldCharType="begin"/>
      </w:r>
      <w:r w:rsidR="00E9637D">
        <w:instrText xml:space="preserve"> REF _Ref105754787 \h </w:instrText>
      </w:r>
      <w:r w:rsidR="00E9637D">
        <w:fldChar w:fldCharType="separate"/>
      </w:r>
      <w:r w:rsidR="00E9637D" w:rsidRPr="00AE2CFB">
        <w:t>SOW/TPS Development Process Map</w:t>
      </w:r>
      <w:r w:rsidR="00E9637D">
        <w:fldChar w:fldCharType="end"/>
      </w:r>
      <w:r>
        <w:t>.</w:t>
      </w:r>
    </w:p>
    <w:p w14:paraId="13F8D036" w14:textId="77777777" w:rsidR="002536D7" w:rsidRPr="007224D3" w:rsidRDefault="002536D7" w:rsidP="002536D7">
      <w:pPr>
        <w:pStyle w:val="1stLevelHeader"/>
        <w:rPr>
          <w:bCs/>
        </w:rPr>
      </w:pPr>
      <w:r>
        <w:t>SOW/TPS Development</w:t>
      </w:r>
    </w:p>
    <w:p w14:paraId="4B5851E0" w14:textId="55D801FE" w:rsidR="002536D7" w:rsidRDefault="002536D7" w:rsidP="002536D7">
      <w:pPr>
        <w:pStyle w:val="1stLevelHeaderPara"/>
      </w:pPr>
      <w:r>
        <w:t xml:space="preserve">The </w:t>
      </w:r>
      <w:r w:rsidRPr="000D5B15">
        <w:t>Package Engineer</w:t>
      </w:r>
      <w:r>
        <w:t>ing</w:t>
      </w:r>
      <w:r w:rsidRPr="000D5B15">
        <w:t xml:space="preserve"> </w:t>
      </w:r>
      <w:r w:rsidRPr="00DE2615">
        <w:t>Technologist</w:t>
      </w:r>
      <w:r w:rsidRPr="000D5B15">
        <w:t xml:space="preserve"> </w:t>
      </w:r>
      <w:r>
        <w:t xml:space="preserve">(PET) </w:t>
      </w:r>
      <w:r w:rsidR="441F94A0">
        <w:t>develop</w:t>
      </w:r>
      <w:r w:rsidR="00766F28">
        <w:t>s</w:t>
      </w:r>
      <w:r>
        <w:t xml:space="preserve"> the Procurement</w:t>
      </w:r>
      <w:r w:rsidRPr="000D5B15">
        <w:t xml:space="preserve"> Register</w:t>
      </w:r>
      <w:r w:rsidR="00766F28">
        <w:t xml:space="preserve"> </w:t>
      </w:r>
      <w:r w:rsidR="00766F28" w:rsidRPr="35B54D1E">
        <w:rPr>
          <w:rFonts w:cs="Arial Narrow"/>
          <w:color w:val="000000" w:themeColor="text1"/>
        </w:rPr>
        <w:t xml:space="preserve">(see </w:t>
      </w:r>
      <w:r w:rsidR="00766F28" w:rsidRPr="35B54D1E">
        <w:rPr>
          <w:rFonts w:cs="Arial Narrow"/>
          <w:i/>
          <w:iCs/>
          <w:color w:val="000000" w:themeColor="text1"/>
        </w:rPr>
        <w:t>Procurement Register Development and Management</w:t>
      </w:r>
      <w:r w:rsidR="00766F28" w:rsidRPr="35B54D1E">
        <w:rPr>
          <w:rFonts w:cs="Arial Narrow"/>
          <w:color w:val="000000" w:themeColor="text1"/>
        </w:rPr>
        <w:t>)</w:t>
      </w:r>
      <w:r w:rsidR="441F94A0">
        <w:t>,</w:t>
      </w:r>
      <w:r>
        <w:t xml:space="preserve"> which</w:t>
      </w:r>
      <w:r w:rsidRPr="000D5B15">
        <w:t xml:space="preserve"> identif</w:t>
      </w:r>
      <w:r>
        <w:t>ies</w:t>
      </w:r>
      <w:r w:rsidRPr="000D5B15">
        <w:t xml:space="preserve"> the procurement </w:t>
      </w:r>
      <w:r w:rsidR="00C55B60">
        <w:t xml:space="preserve">business </w:t>
      </w:r>
      <w:r w:rsidR="441F94A0">
        <w:t>need</w:t>
      </w:r>
      <w:r w:rsidR="00C55B60">
        <w:t>s</w:t>
      </w:r>
      <w:r w:rsidR="00DD5EE9">
        <w:t xml:space="preserve"> for a project</w:t>
      </w:r>
      <w:r w:rsidR="441F94A0">
        <w:t>.</w:t>
      </w:r>
      <w:r w:rsidRPr="000D5B15">
        <w:t xml:space="preserve"> </w:t>
      </w:r>
    </w:p>
    <w:p w14:paraId="1649E94D" w14:textId="180476B3" w:rsidR="002536D7" w:rsidRPr="000D5B15" w:rsidRDefault="002536D7" w:rsidP="002536D7">
      <w:pPr>
        <w:pStyle w:val="1stLevelHeaderPara"/>
      </w:pPr>
      <w:r>
        <w:t xml:space="preserve">For each item identified in the Procurement Register, </w:t>
      </w:r>
      <w:r w:rsidR="00F85216">
        <w:t xml:space="preserve">the PET develops a </w:t>
      </w:r>
      <w:r>
        <w:t>SOW</w:t>
      </w:r>
      <w:r w:rsidR="00F85216">
        <w:t xml:space="preserve"> or</w:t>
      </w:r>
      <w:r w:rsidDel="00F85216">
        <w:t xml:space="preserve"> TPS</w:t>
      </w:r>
      <w:r>
        <w:t>.</w:t>
      </w:r>
    </w:p>
    <w:p w14:paraId="0C77D7F4" w14:textId="1BB11EE2" w:rsidR="00CA7273" w:rsidRPr="000D5B15" w:rsidRDefault="26F05229" w:rsidP="00F715CD">
      <w:pPr>
        <w:pStyle w:val="1stLevelHeaderPara"/>
        <w:numPr>
          <w:ilvl w:val="0"/>
          <w:numId w:val="43"/>
        </w:numPr>
      </w:pPr>
      <w:r>
        <w:t>T</w:t>
      </w:r>
      <w:r w:rsidR="68F0AB3F">
        <w:t>he</w:t>
      </w:r>
      <w:r w:rsidR="543D8CA5">
        <w:t xml:space="preserve"> PET requests input from the SOW</w:t>
      </w:r>
      <w:r w:rsidR="00407EB7">
        <w:t>/TPS</w:t>
      </w:r>
      <w:r w:rsidR="543D8CA5">
        <w:t xml:space="preserve"> Owner</w:t>
      </w:r>
      <w:r w:rsidR="009076DF">
        <w:t>s</w:t>
      </w:r>
      <w:r w:rsidR="543D8CA5">
        <w:t xml:space="preserve">. </w:t>
      </w:r>
      <w:r w:rsidR="13D2D046">
        <w:t>SOW</w:t>
      </w:r>
      <w:r w:rsidR="00407EB7">
        <w:t>/TPS</w:t>
      </w:r>
      <w:r w:rsidR="13D2D046">
        <w:t xml:space="preserve"> Owners</w:t>
      </w:r>
      <w:r w:rsidR="3554C089">
        <w:t xml:space="preserve"> will provide, as appropriate to the approved scope, the following</w:t>
      </w:r>
      <w:r w:rsidR="00CA7273">
        <w:t>:</w:t>
      </w:r>
    </w:p>
    <w:p w14:paraId="6CA45EBD" w14:textId="597B8089" w:rsidR="00CA7273" w:rsidRDefault="00CA7273" w:rsidP="00EE79C6">
      <w:pPr>
        <w:pStyle w:val="1stLevelHeaderPara"/>
        <w:numPr>
          <w:ilvl w:val="0"/>
          <w:numId w:val="44"/>
        </w:numPr>
        <w:ind w:left="2304"/>
      </w:pPr>
      <w:r>
        <w:t>Scope of supply</w:t>
      </w:r>
    </w:p>
    <w:p w14:paraId="61AA0379" w14:textId="29FDA954" w:rsidR="000A7AEB" w:rsidRDefault="00E93AB5" w:rsidP="00EE79C6">
      <w:pPr>
        <w:pStyle w:val="1stLevelHeaderPara"/>
        <w:numPr>
          <w:ilvl w:val="0"/>
          <w:numId w:val="44"/>
        </w:numPr>
        <w:ind w:left="2304"/>
      </w:pPr>
      <w:r>
        <w:t>S</w:t>
      </w:r>
      <w:r w:rsidR="00CA7273">
        <w:t xml:space="preserve">cope of work including </w:t>
      </w:r>
      <w:r w:rsidR="00100B13">
        <w:t>d</w:t>
      </w:r>
      <w:r w:rsidR="001571CF" w:rsidRPr="000D5B15">
        <w:t>eliverable lists</w:t>
      </w:r>
      <w:r w:rsidR="001571CF">
        <w:t xml:space="preserve"> </w:t>
      </w:r>
    </w:p>
    <w:p w14:paraId="5F01220A" w14:textId="49DF98F2" w:rsidR="000A7AEB" w:rsidRDefault="000A7AEB" w:rsidP="00EE79C6">
      <w:pPr>
        <w:pStyle w:val="1stLevelHeaderPara"/>
        <w:numPr>
          <w:ilvl w:val="0"/>
          <w:numId w:val="44"/>
        </w:numPr>
        <w:ind w:left="2304"/>
      </w:pPr>
      <w:r>
        <w:t>S</w:t>
      </w:r>
      <w:r w:rsidR="001571CF">
        <w:t xml:space="preserve">chedule </w:t>
      </w:r>
      <w:r>
        <w:t xml:space="preserve">of the work </w:t>
      </w:r>
    </w:p>
    <w:p w14:paraId="5CC46EC7" w14:textId="1B5C2629" w:rsidR="000A7AEB" w:rsidRDefault="000A7AEB" w:rsidP="00EE79C6">
      <w:pPr>
        <w:pStyle w:val="1stLevelHeaderPara"/>
        <w:numPr>
          <w:ilvl w:val="0"/>
          <w:numId w:val="44"/>
        </w:numPr>
        <w:ind w:left="2304"/>
      </w:pPr>
      <w:r>
        <w:t>Location of the work</w:t>
      </w:r>
    </w:p>
    <w:p w14:paraId="78D37437" w14:textId="13C33FB3" w:rsidR="00CA7273" w:rsidRPr="000D5B15" w:rsidRDefault="000A7AEB" w:rsidP="00EE79C6">
      <w:pPr>
        <w:pStyle w:val="1stLevelHeaderPara"/>
        <w:numPr>
          <w:ilvl w:val="0"/>
          <w:numId w:val="44"/>
        </w:numPr>
        <w:ind w:left="2304"/>
      </w:pPr>
      <w:r>
        <w:t>A</w:t>
      </w:r>
      <w:r w:rsidR="00CA7273">
        <w:t>ny scope interfaces with other SOWs/TPSs</w:t>
      </w:r>
    </w:p>
    <w:p w14:paraId="631E500C" w14:textId="47AD61D9" w:rsidR="00CA7273" w:rsidRDefault="00CA7273" w:rsidP="00EE79C6">
      <w:pPr>
        <w:pStyle w:val="1stLevelHeaderPara"/>
        <w:numPr>
          <w:ilvl w:val="0"/>
          <w:numId w:val="44"/>
        </w:numPr>
        <w:ind w:left="2304"/>
      </w:pPr>
      <w:r>
        <w:t>Requirements as per Aras</w:t>
      </w:r>
    </w:p>
    <w:p w14:paraId="1CF1D61F" w14:textId="645B154B" w:rsidR="00CA7273" w:rsidRDefault="00CA7273" w:rsidP="00EE79C6">
      <w:pPr>
        <w:pStyle w:val="1stLevelHeaderPara"/>
        <w:numPr>
          <w:ilvl w:val="0"/>
          <w:numId w:val="44"/>
        </w:numPr>
        <w:ind w:left="2304"/>
      </w:pPr>
      <w:r w:rsidRPr="000D5B15">
        <w:t>Data Item Descriptions (DID)s</w:t>
      </w:r>
    </w:p>
    <w:p w14:paraId="1B520F1A" w14:textId="764DA985" w:rsidR="008604E7" w:rsidRPr="008604E7" w:rsidRDefault="008604E7" w:rsidP="00A462FB">
      <w:pPr>
        <w:pStyle w:val="1stLevelHeaderPara"/>
        <w:ind w:left="2304"/>
        <w:rPr>
          <w:b/>
          <w:bCs/>
        </w:rPr>
      </w:pPr>
      <w:r>
        <w:rPr>
          <w:b/>
          <w:bCs/>
        </w:rPr>
        <w:t>Note</w:t>
      </w:r>
      <w:r w:rsidR="00A462FB">
        <w:rPr>
          <w:b/>
          <w:bCs/>
        </w:rPr>
        <w:t xml:space="preserve">: </w:t>
      </w:r>
      <w:r w:rsidR="00A462FB" w:rsidRPr="00A462FB">
        <w:t xml:space="preserve">The </w:t>
      </w:r>
      <w:r w:rsidR="00A462FB">
        <w:t>SRE</w:t>
      </w:r>
      <w:r w:rsidR="00A462FB" w:rsidRPr="00A462FB">
        <w:t xml:space="preserve"> will </w:t>
      </w:r>
      <w:r w:rsidR="00A462FB">
        <w:t xml:space="preserve">update the </w:t>
      </w:r>
      <w:r w:rsidR="00CE7C8C">
        <w:t>SCM of</w:t>
      </w:r>
      <w:r w:rsidR="00A462FB" w:rsidRPr="007A2F17">
        <w:t xml:space="preserve"> </w:t>
      </w:r>
      <w:r w:rsidR="00A462FB">
        <w:t xml:space="preserve">system-specific </w:t>
      </w:r>
      <w:r w:rsidR="00A462FB" w:rsidRPr="007A2F17">
        <w:t xml:space="preserve">Engineering DIDs </w:t>
      </w:r>
      <w:r w:rsidR="00A462FB">
        <w:t>to make them</w:t>
      </w:r>
      <w:r w:rsidR="00A462FB" w:rsidRPr="007A2F17">
        <w:t xml:space="preserve"> applicable to the </w:t>
      </w:r>
      <w:r w:rsidR="00A462FB">
        <w:t>s</w:t>
      </w:r>
      <w:r w:rsidR="00A462FB" w:rsidRPr="007A2F17">
        <w:t>pecific SOW</w:t>
      </w:r>
      <w:r w:rsidR="00A462FB">
        <w:t xml:space="preserve"> (E002, E005)</w:t>
      </w:r>
      <w:r w:rsidR="00A462FB" w:rsidRPr="007A2F17">
        <w:t>.</w:t>
      </w:r>
    </w:p>
    <w:p w14:paraId="73597756" w14:textId="77777777" w:rsidR="00CA7273" w:rsidRDefault="00CA7273" w:rsidP="00EE79C6">
      <w:pPr>
        <w:pStyle w:val="1stLevelHeaderPara"/>
        <w:numPr>
          <w:ilvl w:val="0"/>
          <w:numId w:val="44"/>
        </w:numPr>
        <w:ind w:left="2304"/>
      </w:pPr>
      <w:r>
        <w:t>Any reference documents attached as needed</w:t>
      </w:r>
    </w:p>
    <w:p w14:paraId="6DB7E755" w14:textId="6B67BF20" w:rsidR="001467A6" w:rsidRDefault="0E4A8745" w:rsidP="00EE7802">
      <w:pPr>
        <w:pStyle w:val="1stLevelHeaderPara"/>
        <w:numPr>
          <w:ilvl w:val="0"/>
          <w:numId w:val="43"/>
        </w:numPr>
      </w:pPr>
      <w:r>
        <w:t xml:space="preserve">Using the approved </w:t>
      </w:r>
      <w:r w:rsidRPr="760A5C49">
        <w:rPr>
          <w:i/>
          <w:iCs/>
        </w:rPr>
        <w:t>SOW/TPS Template</w:t>
      </w:r>
      <w:r>
        <w:t xml:space="preserve"> as a starting point, the</w:t>
      </w:r>
      <w:r w:rsidR="7F3BE66B">
        <w:t xml:space="preserve"> PET u</w:t>
      </w:r>
      <w:r>
        <w:t>ses the input from</w:t>
      </w:r>
      <w:r w:rsidR="5D692872">
        <w:t xml:space="preserve"> </w:t>
      </w:r>
      <w:r w:rsidR="390D3BF3">
        <w:t xml:space="preserve">Functional </w:t>
      </w:r>
      <w:r w:rsidR="5D692872">
        <w:t>Engineering and</w:t>
      </w:r>
      <w:r>
        <w:t xml:space="preserve"> other stakeholders to draft </w:t>
      </w:r>
      <w:r w:rsidR="01573512">
        <w:t>the SOW/TPS</w:t>
      </w:r>
      <w:r w:rsidR="00ED03B1">
        <w:t>.</w:t>
      </w:r>
      <w:r w:rsidR="01573512">
        <w:t xml:space="preserve"> </w:t>
      </w:r>
    </w:p>
    <w:p w14:paraId="5A0B3683" w14:textId="52F133A2" w:rsidR="000B78D0" w:rsidRDefault="000250E8" w:rsidP="00DF498B">
      <w:pPr>
        <w:pStyle w:val="1stLevelHeaderPara"/>
        <w:ind w:left="1224"/>
      </w:pPr>
      <w:r w:rsidRPr="00EC3302">
        <w:rPr>
          <w:b/>
          <w:bCs/>
        </w:rPr>
        <w:t>Note:</w:t>
      </w:r>
      <w:r>
        <w:t xml:space="preserve"> </w:t>
      </w:r>
      <w:r w:rsidR="000B78D0">
        <w:t xml:space="preserve">In case of a SOW/TPS that diverges from the SOW/TPS Template, appropriate discipline representatives must be included in the approval, such as Engineering, ILS, Operations, Commissioning, Quality Assurance or HSE.  </w:t>
      </w:r>
    </w:p>
    <w:p w14:paraId="1AE54084" w14:textId="697E43FA" w:rsidR="00922D84" w:rsidRDefault="00B110F0" w:rsidP="00EE7802">
      <w:pPr>
        <w:pStyle w:val="1stLevelHeaderPara"/>
        <w:numPr>
          <w:ilvl w:val="0"/>
          <w:numId w:val="43"/>
        </w:numPr>
      </w:pPr>
      <w:r>
        <w:lastRenderedPageBreak/>
        <w:t>In Aras, t</w:t>
      </w:r>
      <w:r w:rsidR="00ED09B3">
        <w:t>he PET</w:t>
      </w:r>
      <w:r w:rsidR="005537E3">
        <w:t xml:space="preserve"> links the relevant documents</w:t>
      </w:r>
      <w:r w:rsidR="00054D11" w:rsidRPr="00054D11">
        <w:t xml:space="preserve"> </w:t>
      </w:r>
      <w:r w:rsidR="00054D11">
        <w:t xml:space="preserve">in the </w:t>
      </w:r>
      <w:r w:rsidR="00403267" w:rsidRPr="00403267">
        <w:rPr>
          <w:b/>
          <w:bCs/>
        </w:rPr>
        <w:t>2.1</w:t>
      </w:r>
      <w:r w:rsidR="00DC070A">
        <w:rPr>
          <w:b/>
          <w:bCs/>
        </w:rPr>
        <w:t>.1</w:t>
      </w:r>
      <w:r w:rsidR="00403267" w:rsidRPr="00403267">
        <w:rPr>
          <w:b/>
          <w:bCs/>
        </w:rPr>
        <w:t xml:space="preserve"> </w:t>
      </w:r>
      <w:r w:rsidR="00054D11" w:rsidRPr="00522059">
        <w:rPr>
          <w:b/>
          <w:bCs/>
        </w:rPr>
        <w:t>Subcontract</w:t>
      </w:r>
      <w:r w:rsidR="00DC070A">
        <w:rPr>
          <w:b/>
          <w:bCs/>
        </w:rPr>
        <w:t xml:space="preserve"> Package</w:t>
      </w:r>
      <w:r w:rsidR="00054D11" w:rsidRPr="00522059">
        <w:rPr>
          <w:b/>
          <w:bCs/>
        </w:rPr>
        <w:t>s</w:t>
      </w:r>
      <w:r w:rsidR="00054D11">
        <w:t xml:space="preserve"> </w:t>
      </w:r>
      <w:r w:rsidR="00522059">
        <w:t>m</w:t>
      </w:r>
      <w:r w:rsidR="00054D11">
        <w:t>odule</w:t>
      </w:r>
      <w:r w:rsidR="005537E3">
        <w:t xml:space="preserve"> and</w:t>
      </w:r>
      <w:r w:rsidR="00ED09B3">
        <w:t xml:space="preserve"> </w:t>
      </w:r>
      <w:r w:rsidR="0E4A8745">
        <w:t>starts the review and approval process</w:t>
      </w:r>
      <w:r w:rsidR="00522059">
        <w:t xml:space="preserve"> in the </w:t>
      </w:r>
      <w:r w:rsidR="00881462" w:rsidRPr="00881462">
        <w:rPr>
          <w:b/>
          <w:bCs/>
        </w:rPr>
        <w:t xml:space="preserve">5.2 </w:t>
      </w:r>
      <w:r w:rsidR="00522059" w:rsidRPr="00522059">
        <w:rPr>
          <w:b/>
          <w:bCs/>
        </w:rPr>
        <w:t>Documents</w:t>
      </w:r>
      <w:r w:rsidR="000B3528">
        <w:t xml:space="preserve"> </w:t>
      </w:r>
      <w:r w:rsidR="00522059">
        <w:t xml:space="preserve">module </w:t>
      </w:r>
      <w:r w:rsidR="00706C46">
        <w:t>(for details see</w:t>
      </w:r>
      <w:r w:rsidR="00970BD7">
        <w:rPr>
          <w:i/>
          <w:iCs/>
        </w:rPr>
        <w:t xml:space="preserve"> </w:t>
      </w:r>
      <w:r w:rsidR="00970BD7" w:rsidRPr="00970BD7">
        <w:rPr>
          <w:i/>
          <w:iCs/>
        </w:rPr>
        <w:t>A</w:t>
      </w:r>
      <w:r>
        <w:rPr>
          <w:i/>
          <w:iCs/>
        </w:rPr>
        <w:t>ras Subcontracts Training for Engineering</w:t>
      </w:r>
      <w:r w:rsidR="00706C46">
        <w:t>)</w:t>
      </w:r>
      <w:r w:rsidR="0E4A8745">
        <w:t>. The</w:t>
      </w:r>
      <w:r w:rsidR="0124B8B2">
        <w:t xml:space="preserve"> SOW</w:t>
      </w:r>
      <w:r w:rsidR="00407EB7">
        <w:t>/TPS</w:t>
      </w:r>
      <w:r w:rsidR="0124B8B2">
        <w:t xml:space="preserve"> Owner</w:t>
      </w:r>
      <w:r w:rsidR="00F85D25">
        <w:t>s</w:t>
      </w:r>
      <w:r w:rsidR="0124B8B2">
        <w:t>, and other stakeholders as needed,</w:t>
      </w:r>
      <w:r w:rsidR="0E4A8745">
        <w:t xml:space="preserve"> will review the SOW/TPS</w:t>
      </w:r>
      <w:r w:rsidR="005219BA">
        <w:t xml:space="preserve">. </w:t>
      </w:r>
      <w:r w:rsidR="0E4A8745">
        <w:t xml:space="preserve">SCM </w:t>
      </w:r>
      <w:r w:rsidR="00B923C2">
        <w:t xml:space="preserve">and/or other identified stakeholders </w:t>
      </w:r>
      <w:r w:rsidR="0E4A8745">
        <w:t xml:space="preserve">will approve the document in Aras as per the Approval Authority Matrix (for detail see </w:t>
      </w:r>
      <w:r w:rsidR="0E4A8745" w:rsidRPr="363B536A">
        <w:rPr>
          <w:i/>
          <w:iCs/>
        </w:rPr>
        <w:t>Supplier Contracting</w:t>
      </w:r>
      <w:r w:rsidR="0E4A8745">
        <w:t xml:space="preserve">). </w:t>
      </w:r>
    </w:p>
    <w:p w14:paraId="1740D45D" w14:textId="5110E84A" w:rsidR="00EE7802" w:rsidRDefault="0E4A8745" w:rsidP="00474A5B">
      <w:pPr>
        <w:pStyle w:val="1stLevelHeaderPara"/>
        <w:ind w:left="1224"/>
      </w:pPr>
      <w:r>
        <w:t>If required</w:t>
      </w:r>
      <w:r w:rsidR="2CBF71ED">
        <w:t xml:space="preserve"> </w:t>
      </w:r>
      <w:r w:rsidR="082B8381">
        <w:t xml:space="preserve">(such </w:t>
      </w:r>
      <w:r w:rsidR="2CBF71ED">
        <w:t>as dictated by the Prime Contract</w:t>
      </w:r>
      <w:r w:rsidR="00ED03B1">
        <w:t>,</w:t>
      </w:r>
      <w:r w:rsidR="082B8381">
        <w:t xml:space="preserve"> or </w:t>
      </w:r>
      <w:proofErr w:type="gramStart"/>
      <w:r w:rsidR="082B8381">
        <w:t>as a result of</w:t>
      </w:r>
      <w:proofErr w:type="gramEnd"/>
      <w:r w:rsidR="082B8381">
        <w:t xml:space="preserve"> an RFI)</w:t>
      </w:r>
      <w:r>
        <w:t xml:space="preserve">, the </w:t>
      </w:r>
      <w:r w:rsidR="00F035D7">
        <w:t xml:space="preserve">SCM </w:t>
      </w:r>
      <w:r>
        <w:t>Specialist will send the TPS to Contracts for review with the Client.</w:t>
      </w:r>
      <w:r w:rsidR="00D717AB">
        <w:t xml:space="preserve"> The PET will revise the TPS as needed.</w:t>
      </w:r>
    </w:p>
    <w:p w14:paraId="5AFDCAC1" w14:textId="46528DBF" w:rsidR="00BC6069" w:rsidRDefault="00EC3302" w:rsidP="00EC3302">
      <w:pPr>
        <w:pStyle w:val="1stLevelHeaderPara"/>
        <w:ind w:left="1224"/>
      </w:pPr>
      <w:r>
        <w:rPr>
          <w:b/>
          <w:bCs/>
        </w:rPr>
        <w:t xml:space="preserve">Note: </w:t>
      </w:r>
      <w:r w:rsidR="0063552F">
        <w:t>If applicable, t</w:t>
      </w:r>
      <w:r w:rsidR="00B14590">
        <w:t>he PET</w:t>
      </w:r>
      <w:r w:rsidR="00B14590" w:rsidRPr="00FB5562">
        <w:t xml:space="preserve"> </w:t>
      </w:r>
      <w:r w:rsidR="00B14590">
        <w:t xml:space="preserve">must ensure that </w:t>
      </w:r>
      <w:r w:rsidR="00B10894">
        <w:t xml:space="preserve">Engineering </w:t>
      </w:r>
      <w:r w:rsidR="00253168">
        <w:t>has authenticated t</w:t>
      </w:r>
      <w:r w:rsidR="00B10894">
        <w:t xml:space="preserve">he </w:t>
      </w:r>
      <w:r w:rsidR="00BC6069">
        <w:t xml:space="preserve">technical </w:t>
      </w:r>
      <w:r w:rsidR="00C3118F">
        <w:t>requirements</w:t>
      </w:r>
      <w:r w:rsidR="00BC6069">
        <w:t xml:space="preserve"> as per the Engineering and Geoscientists </w:t>
      </w:r>
      <w:r w:rsidR="0063552F">
        <w:t xml:space="preserve">of </w:t>
      </w:r>
      <w:r w:rsidR="00BC6069">
        <w:t>BC (EGBC) standards.</w:t>
      </w:r>
      <w:r w:rsidR="00AB10D9">
        <w:t xml:space="preserve"> </w:t>
      </w:r>
    </w:p>
    <w:p w14:paraId="397BF99B" w14:textId="0D063C86" w:rsidR="00D90AE5" w:rsidRPr="00355029" w:rsidRDefault="00D90AE5" w:rsidP="00D90AE5">
      <w:pPr>
        <w:pStyle w:val="1stLevelHeaderPara"/>
        <w:numPr>
          <w:ilvl w:val="0"/>
          <w:numId w:val="43"/>
        </w:numPr>
      </w:pPr>
      <w:r>
        <w:t xml:space="preserve">The </w:t>
      </w:r>
      <w:r w:rsidR="000A2726">
        <w:t xml:space="preserve">SCM </w:t>
      </w:r>
      <w:r>
        <w:t xml:space="preserve">Specialist executes the Request for Proposals (RFP) process (for details see </w:t>
      </w:r>
      <w:r w:rsidR="0063552F" w:rsidRPr="0063552F">
        <w:rPr>
          <w:i/>
          <w:iCs/>
        </w:rPr>
        <w:t xml:space="preserve">Subcontracting </w:t>
      </w:r>
      <w:r w:rsidRPr="46F90A2C">
        <w:rPr>
          <w:i/>
          <w:iCs/>
        </w:rPr>
        <w:t>RFx Process</w:t>
      </w:r>
      <w:r>
        <w:t>).</w:t>
      </w:r>
    </w:p>
    <w:p w14:paraId="2144988D" w14:textId="77777777" w:rsidR="00B732B0" w:rsidRDefault="00B732B0" w:rsidP="00D90AE5">
      <w:pPr>
        <w:pStyle w:val="1stLevelHeaderPara"/>
      </w:pPr>
      <w:r>
        <w:br w:type="page"/>
      </w:r>
    </w:p>
    <w:p w14:paraId="5F9D2D0E" w14:textId="3D866085" w:rsidR="007160BD" w:rsidRDefault="007160BD" w:rsidP="006A154A">
      <w:pPr>
        <w:pStyle w:val="1stLevelHeader"/>
        <w:rPr>
          <w:bCs/>
        </w:rPr>
      </w:pPr>
      <w:r>
        <w:rPr>
          <w:bCs/>
        </w:rPr>
        <w:lastRenderedPageBreak/>
        <w:t>Document Criticality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5"/>
        <w:gridCol w:w="1505"/>
      </w:tblGrid>
      <w:tr w:rsidR="007160BD" w:rsidRPr="007160BD" w14:paraId="2EEEB4C2" w14:textId="77777777" w:rsidTr="00D11A16">
        <w:tc>
          <w:tcPr>
            <w:tcW w:w="1504" w:type="dxa"/>
            <w:shd w:val="clear" w:color="auto" w:fill="D9D9D9" w:themeFill="background1" w:themeFillShade="D9"/>
          </w:tcPr>
          <w:p w14:paraId="2BD66CDC" w14:textId="77777777" w:rsidR="007160BD" w:rsidRPr="007160BD" w:rsidRDefault="007160BD" w:rsidP="007160BD">
            <w:pPr>
              <w:pStyle w:val="1stLevelHeaderPara"/>
              <w:spacing w:before="40" w:after="60"/>
              <w:ind w:left="0"/>
              <w:jc w:val="center"/>
              <w:rPr>
                <w:b/>
                <w:bCs/>
              </w:rPr>
            </w:pPr>
            <w:r w:rsidRPr="00E22270">
              <w:rPr>
                <w:b/>
                <w:bCs/>
                <w:lang w:val="en-CA"/>
              </w:rPr>
              <w:t>H</w:t>
            </w:r>
            <w:r>
              <w:rPr>
                <w:b/>
                <w:bCs/>
                <w:lang w:val="en-CA"/>
              </w:rPr>
              <w:t xml:space="preserve">ealth &amp; </w:t>
            </w:r>
            <w:r w:rsidRPr="00E22270">
              <w:rPr>
                <w:b/>
                <w:bCs/>
                <w:lang w:val="en-CA"/>
              </w:rPr>
              <w:t>S</w:t>
            </w:r>
            <w:r>
              <w:rPr>
                <w:b/>
                <w:bCs/>
                <w:lang w:val="en-CA"/>
              </w:rPr>
              <w:t>afety</w:t>
            </w:r>
            <w:r w:rsidRPr="00E22270">
              <w:rPr>
                <w:b/>
                <w:bCs/>
                <w:lang w:val="en-CA"/>
              </w:rPr>
              <w:t xml:space="preserve"> Criticality Factor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14:paraId="5C1AEBF8" w14:textId="77777777" w:rsidR="007160BD" w:rsidRDefault="007160BD" w:rsidP="007160BD">
            <w:pPr>
              <w:pStyle w:val="1stLevelHeaderPara"/>
              <w:spacing w:before="40" w:after="60"/>
              <w:ind w:left="0"/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Environment Criticality</w:t>
            </w:r>
          </w:p>
          <w:p w14:paraId="0FDB5DD7" w14:textId="77777777" w:rsidR="007160BD" w:rsidRPr="007160BD" w:rsidRDefault="007160BD" w:rsidP="007160BD">
            <w:pPr>
              <w:pStyle w:val="1stLevelHeaderPara"/>
              <w:spacing w:before="40"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CA"/>
              </w:rPr>
              <w:t>Factor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14:paraId="6DABC54A" w14:textId="77777777" w:rsidR="007160BD" w:rsidRPr="007160BD" w:rsidRDefault="007160BD" w:rsidP="007160BD">
            <w:pPr>
              <w:pStyle w:val="1stLevelHeaderPara"/>
              <w:spacing w:before="40" w:after="60"/>
              <w:ind w:left="0"/>
              <w:jc w:val="center"/>
              <w:rPr>
                <w:b/>
                <w:bCs/>
              </w:rPr>
            </w:pPr>
            <w:r w:rsidRPr="00E22270">
              <w:rPr>
                <w:b/>
                <w:bCs/>
                <w:lang w:val="en-CA"/>
              </w:rPr>
              <w:t>Quality Criticality Factor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14:paraId="71BC8CF5" w14:textId="77777777" w:rsidR="007160BD" w:rsidRPr="007160BD" w:rsidRDefault="007160BD" w:rsidP="007160BD">
            <w:pPr>
              <w:pStyle w:val="1stLevelHeaderPara"/>
              <w:spacing w:before="40" w:after="60"/>
              <w:ind w:left="0"/>
              <w:jc w:val="center"/>
              <w:rPr>
                <w:b/>
                <w:bCs/>
              </w:rPr>
            </w:pPr>
            <w:r w:rsidRPr="00E22270">
              <w:rPr>
                <w:b/>
                <w:bCs/>
                <w:lang w:val="en-CA"/>
              </w:rPr>
              <w:t>Reputation Criticality Factor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14:paraId="6978948D" w14:textId="77777777" w:rsidR="007160BD" w:rsidRPr="007160BD" w:rsidRDefault="007160BD" w:rsidP="007160BD">
            <w:pPr>
              <w:pStyle w:val="1stLevelHeaderPara"/>
              <w:spacing w:before="40" w:after="60"/>
              <w:ind w:left="0"/>
              <w:jc w:val="center"/>
              <w:rPr>
                <w:b/>
                <w:bCs/>
              </w:rPr>
            </w:pPr>
            <w:r w:rsidRPr="00E22270">
              <w:rPr>
                <w:b/>
                <w:bCs/>
                <w:lang w:val="en-CA"/>
              </w:rPr>
              <w:t>Schedule Criticality Factor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14:paraId="51E7E7AC" w14:textId="77777777" w:rsidR="007160BD" w:rsidRPr="007160BD" w:rsidRDefault="007160BD" w:rsidP="007160BD">
            <w:pPr>
              <w:pStyle w:val="1stLevelHeaderPara"/>
              <w:spacing w:before="40" w:after="60"/>
              <w:ind w:left="0"/>
              <w:jc w:val="center"/>
              <w:rPr>
                <w:b/>
                <w:bCs/>
              </w:rPr>
            </w:pPr>
            <w:r w:rsidRPr="00E22270">
              <w:rPr>
                <w:b/>
                <w:bCs/>
                <w:lang w:val="en-CA"/>
              </w:rPr>
              <w:t>Cost Criticality Factor</w:t>
            </w:r>
          </w:p>
        </w:tc>
        <w:tc>
          <w:tcPr>
            <w:tcW w:w="1505" w:type="dxa"/>
            <w:shd w:val="clear" w:color="auto" w:fill="D9D9D9" w:themeFill="background1" w:themeFillShade="D9"/>
          </w:tcPr>
          <w:p w14:paraId="32BA44D0" w14:textId="453DDDC5" w:rsidR="007160BD" w:rsidRPr="007160BD" w:rsidRDefault="007160BD" w:rsidP="00D90AE5">
            <w:pPr>
              <w:pStyle w:val="1stLevelHeaderPara"/>
              <w:spacing w:before="40" w:after="60"/>
              <w:ind w:left="0"/>
              <w:jc w:val="center"/>
              <w:rPr>
                <w:b/>
                <w:bCs/>
              </w:rPr>
            </w:pPr>
            <w:r w:rsidRPr="00E22270">
              <w:rPr>
                <w:b/>
                <w:bCs/>
                <w:lang w:val="en-CA"/>
              </w:rPr>
              <w:t>Criticality</w:t>
            </w:r>
            <w:r>
              <w:rPr>
                <w:b/>
                <w:bCs/>
                <w:lang w:val="en-CA"/>
              </w:rPr>
              <w:t xml:space="preserve"> Score</w:t>
            </w:r>
          </w:p>
        </w:tc>
      </w:tr>
      <w:tr w:rsidR="007160BD" w14:paraId="65EB9EBC" w14:textId="77777777" w:rsidTr="00D11A16">
        <w:trPr>
          <w:trHeight w:val="360"/>
        </w:trPr>
        <w:tc>
          <w:tcPr>
            <w:tcW w:w="1504" w:type="dxa"/>
          </w:tcPr>
          <w:p w14:paraId="16993E1C" w14:textId="4F91F51B" w:rsidR="007160BD" w:rsidRDefault="00D90AE5" w:rsidP="007160BD">
            <w:pPr>
              <w:pStyle w:val="1stLevelHeaderPara"/>
              <w:spacing w:before="40" w:after="60"/>
              <w:ind w:left="0"/>
              <w:jc w:val="center"/>
            </w:pPr>
            <w:r>
              <w:t>0</w:t>
            </w:r>
          </w:p>
        </w:tc>
        <w:tc>
          <w:tcPr>
            <w:tcW w:w="1504" w:type="dxa"/>
          </w:tcPr>
          <w:p w14:paraId="0FF08487" w14:textId="1D629861" w:rsidR="007160BD" w:rsidRDefault="00D90AE5" w:rsidP="007160BD">
            <w:pPr>
              <w:pStyle w:val="1stLevelHeaderPara"/>
              <w:spacing w:before="40" w:after="60"/>
              <w:ind w:left="0"/>
              <w:jc w:val="center"/>
            </w:pPr>
            <w:r>
              <w:t>0</w:t>
            </w:r>
          </w:p>
        </w:tc>
        <w:tc>
          <w:tcPr>
            <w:tcW w:w="1504" w:type="dxa"/>
          </w:tcPr>
          <w:p w14:paraId="1918E60B" w14:textId="0A9CD4D1" w:rsidR="007160BD" w:rsidRDefault="00E902A8" w:rsidP="15F24C5C">
            <w:pPr>
              <w:pStyle w:val="1stLevelHeaderPara"/>
              <w:spacing w:before="40" w:after="60" w:line="259" w:lineRule="auto"/>
              <w:ind w:left="0"/>
              <w:jc w:val="center"/>
            </w:pPr>
            <w:r>
              <w:t>3</w:t>
            </w:r>
          </w:p>
        </w:tc>
        <w:tc>
          <w:tcPr>
            <w:tcW w:w="1504" w:type="dxa"/>
          </w:tcPr>
          <w:p w14:paraId="6B3DF3E8" w14:textId="3D9D1817" w:rsidR="007160BD" w:rsidRDefault="00E902A8" w:rsidP="007160BD">
            <w:pPr>
              <w:pStyle w:val="1stLevelHeaderPara"/>
              <w:spacing w:before="40" w:after="60"/>
              <w:ind w:left="0"/>
              <w:jc w:val="center"/>
            </w:pPr>
            <w:r>
              <w:t>2</w:t>
            </w:r>
          </w:p>
        </w:tc>
        <w:tc>
          <w:tcPr>
            <w:tcW w:w="1504" w:type="dxa"/>
          </w:tcPr>
          <w:p w14:paraId="42C30929" w14:textId="4EB1ECBE" w:rsidR="007160BD" w:rsidRDefault="00E902A8" w:rsidP="007160BD">
            <w:pPr>
              <w:pStyle w:val="1stLevelHeaderPara"/>
              <w:spacing w:before="40" w:after="60"/>
              <w:ind w:left="0"/>
              <w:jc w:val="center"/>
            </w:pPr>
            <w:r>
              <w:t>3</w:t>
            </w:r>
          </w:p>
        </w:tc>
        <w:tc>
          <w:tcPr>
            <w:tcW w:w="1505" w:type="dxa"/>
          </w:tcPr>
          <w:p w14:paraId="4F4349BA" w14:textId="1AD40C51" w:rsidR="007160BD" w:rsidRDefault="00E902A8" w:rsidP="15F24C5C">
            <w:pPr>
              <w:pStyle w:val="1stLevelHeaderPara"/>
              <w:spacing w:before="40" w:after="60" w:line="259" w:lineRule="auto"/>
              <w:ind w:left="0"/>
              <w:jc w:val="center"/>
            </w:pPr>
            <w:r>
              <w:t>3</w:t>
            </w:r>
          </w:p>
        </w:tc>
        <w:tc>
          <w:tcPr>
            <w:tcW w:w="1505" w:type="dxa"/>
          </w:tcPr>
          <w:p w14:paraId="63704A9F" w14:textId="53E94A5A" w:rsidR="007160BD" w:rsidRDefault="00B04B5A" w:rsidP="007160BD">
            <w:pPr>
              <w:pStyle w:val="1stLevelHeaderPara"/>
              <w:spacing w:before="40" w:after="60"/>
              <w:ind w:left="0"/>
              <w:jc w:val="center"/>
            </w:pPr>
            <w:r>
              <w:t>1.8</w:t>
            </w:r>
          </w:p>
        </w:tc>
      </w:tr>
    </w:tbl>
    <w:p w14:paraId="1B357E7F" w14:textId="596A85BB" w:rsidR="00D11A16" w:rsidRPr="00D11A16" w:rsidRDefault="00D11A16" w:rsidP="00D11A16">
      <w:pPr>
        <w:pStyle w:val="1stLevelHeaderPara"/>
        <w:spacing w:before="120"/>
      </w:pPr>
      <w:r>
        <w:t xml:space="preserve">This document and referenced form(s) are </w:t>
      </w:r>
      <w:fldSimple w:instr="STYLEREF  &quot;Criticality Rating&quot;  \* MERGEFORMAT">
        <w:r w:rsidR="00143880">
          <w:rPr>
            <w:noProof/>
          </w:rPr>
          <w:t>Low</w:t>
        </w:r>
      </w:fldSimple>
      <w:r w:rsidR="004F6468">
        <w:t xml:space="preserve"> </w:t>
      </w:r>
      <w:r>
        <w:t xml:space="preserve">and will be reviewed once every </w:t>
      </w:r>
      <w:sdt>
        <w:sdtPr>
          <w:rPr>
            <w:rStyle w:val="CriticalityReview"/>
          </w:rPr>
          <w:alias w:val="Criticality Review"/>
          <w:tag w:val="Criticality Review"/>
          <w:id w:val="178700102"/>
          <w:lock w:val="sdtLocked"/>
          <w:placeholder>
            <w:docPart w:val="E54E6DC94FD84CFE80958C0B9A997CD5"/>
          </w:placeholder>
          <w:dropDownList>
            <w:listItem w:value="Choose an item."/>
            <w:listItem w:displayText="year" w:value="year"/>
            <w:listItem w:displayText="two (2) years" w:value="two (2) years"/>
            <w:listItem w:displayText="three (3) years" w:value="three (3) years"/>
          </w:dropDownList>
        </w:sdtPr>
        <w:sdtEndPr>
          <w:rPr>
            <w:rStyle w:val="DefaultParagraphFont"/>
          </w:rPr>
        </w:sdtEndPr>
        <w:sdtContent>
          <w:r w:rsidR="0062737E">
            <w:rPr>
              <w:rStyle w:val="CriticalityReview"/>
            </w:rPr>
            <w:t>three (3) years</w:t>
          </w:r>
        </w:sdtContent>
      </w:sdt>
      <w:r>
        <w:t xml:space="preserve"> from the published Issue Date, as per the </w:t>
      </w:r>
      <w:r w:rsidRPr="00D11A16">
        <w:rPr>
          <w:i/>
          <w:iCs/>
        </w:rPr>
        <w:t>Documented Information Procedure</w:t>
      </w:r>
      <w:r>
        <w:t>.</w:t>
      </w:r>
    </w:p>
    <w:p w14:paraId="6E428CB3" w14:textId="77777777" w:rsidR="00491F3E" w:rsidRPr="00454ED1" w:rsidRDefault="002C5EB9" w:rsidP="7F5DBAF3">
      <w:pPr>
        <w:pStyle w:val="1stLevelHeader"/>
      </w:pPr>
      <w:r>
        <w:t>Referenced Documents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7416"/>
      </w:tblGrid>
      <w:tr w:rsidR="00B732B0" w:rsidRPr="0060487C" w14:paraId="0B47896C" w14:textId="77777777" w:rsidTr="00B22F4E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A1CA292" w14:textId="77777777" w:rsidR="00B732B0" w:rsidRPr="00FC221C" w:rsidRDefault="00B732B0" w:rsidP="006D2704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FC221C">
              <w:rPr>
                <w:b/>
                <w:sz w:val="24"/>
                <w:szCs w:val="24"/>
              </w:rPr>
              <w:t>Document Number</w:t>
            </w:r>
          </w:p>
        </w:tc>
        <w:tc>
          <w:tcPr>
            <w:tcW w:w="7416" w:type="dxa"/>
            <w:shd w:val="clear" w:color="auto" w:fill="D9D9D9" w:themeFill="background1" w:themeFillShade="D9"/>
            <w:vAlign w:val="center"/>
          </w:tcPr>
          <w:p w14:paraId="0795721D" w14:textId="77777777" w:rsidR="00B732B0" w:rsidRPr="00FC221C" w:rsidRDefault="00B732B0" w:rsidP="006D2704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FC221C">
              <w:rPr>
                <w:b/>
                <w:sz w:val="24"/>
                <w:szCs w:val="24"/>
              </w:rPr>
              <w:t>Document Title</w:t>
            </w:r>
          </w:p>
        </w:tc>
      </w:tr>
      <w:tr w:rsidR="00B95518" w:rsidRPr="00734025" w14:paraId="415F8011" w14:textId="77777777" w:rsidTr="00B22F4E">
        <w:trPr>
          <w:trHeight w:val="391"/>
        </w:trPr>
        <w:tc>
          <w:tcPr>
            <w:tcW w:w="3114" w:type="dxa"/>
            <w:vAlign w:val="center"/>
          </w:tcPr>
          <w:p w14:paraId="0511630C" w14:textId="48AE3A67" w:rsidR="00B95518" w:rsidRPr="00B110F0" w:rsidRDefault="00B95518" w:rsidP="00B110F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16" w:type="dxa"/>
            <w:vAlign w:val="center"/>
          </w:tcPr>
          <w:p w14:paraId="07116515" w14:textId="3BA9DC49" w:rsidR="00B95518" w:rsidRPr="00B110F0" w:rsidRDefault="00B110F0" w:rsidP="0026529C">
            <w:pPr>
              <w:rPr>
                <w:sz w:val="24"/>
                <w:szCs w:val="24"/>
              </w:rPr>
            </w:pPr>
            <w:r w:rsidRPr="00B110F0">
              <w:rPr>
                <w:sz w:val="24"/>
                <w:szCs w:val="24"/>
              </w:rPr>
              <w:t xml:space="preserve">Aras Subcontracts </w:t>
            </w:r>
            <w:r>
              <w:rPr>
                <w:sz w:val="24"/>
                <w:szCs w:val="24"/>
              </w:rPr>
              <w:t>T</w:t>
            </w:r>
            <w:r w:rsidRPr="00B110F0">
              <w:rPr>
                <w:sz w:val="24"/>
                <w:szCs w:val="24"/>
              </w:rPr>
              <w:t>raining for Engineering</w:t>
            </w:r>
          </w:p>
        </w:tc>
      </w:tr>
      <w:tr w:rsidR="00706C46" w:rsidRPr="00734025" w14:paraId="1F15A306" w14:textId="77777777" w:rsidTr="00B22F4E">
        <w:trPr>
          <w:trHeight w:val="391"/>
        </w:trPr>
        <w:tc>
          <w:tcPr>
            <w:tcW w:w="3114" w:type="dxa"/>
            <w:vAlign w:val="center"/>
          </w:tcPr>
          <w:p w14:paraId="19522A98" w14:textId="3FFB690E" w:rsidR="00706C46" w:rsidRPr="15F24C5C" w:rsidRDefault="00706C46" w:rsidP="00706C46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jc w:val="center"/>
              <w:rPr>
                <w:sz w:val="24"/>
                <w:szCs w:val="24"/>
              </w:rPr>
            </w:pPr>
            <w:r w:rsidRPr="15F24C5C">
              <w:rPr>
                <w:sz w:val="24"/>
                <w:szCs w:val="24"/>
              </w:rPr>
              <w:t>SCM-W011</w:t>
            </w:r>
          </w:p>
        </w:tc>
        <w:tc>
          <w:tcPr>
            <w:tcW w:w="7416" w:type="dxa"/>
            <w:vAlign w:val="center"/>
          </w:tcPr>
          <w:p w14:paraId="0038D37A" w14:textId="0AC58D3D" w:rsidR="00706C46" w:rsidRPr="15F24C5C" w:rsidRDefault="00706C46" w:rsidP="00706C46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rPr>
                <w:sz w:val="24"/>
                <w:szCs w:val="24"/>
              </w:rPr>
            </w:pPr>
            <w:r w:rsidRPr="15F24C5C">
              <w:rPr>
                <w:sz w:val="24"/>
                <w:szCs w:val="24"/>
              </w:rPr>
              <w:t>Procurement Register Development and Management</w:t>
            </w:r>
          </w:p>
        </w:tc>
      </w:tr>
      <w:tr w:rsidR="00706C46" w14:paraId="43377951" w14:textId="77777777" w:rsidTr="15F24C5C">
        <w:trPr>
          <w:trHeight w:val="391"/>
        </w:trPr>
        <w:tc>
          <w:tcPr>
            <w:tcW w:w="3114" w:type="dxa"/>
            <w:vAlign w:val="center"/>
          </w:tcPr>
          <w:p w14:paraId="2418BE05" w14:textId="28D2564C" w:rsidR="00706C46" w:rsidRDefault="00706C46" w:rsidP="00706C46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jc w:val="center"/>
              <w:rPr>
                <w:sz w:val="24"/>
                <w:szCs w:val="24"/>
              </w:rPr>
            </w:pPr>
            <w:r w:rsidRPr="15F24C5C">
              <w:rPr>
                <w:sz w:val="24"/>
                <w:szCs w:val="24"/>
              </w:rPr>
              <w:t>Project-specific</w:t>
            </w:r>
          </w:p>
        </w:tc>
        <w:tc>
          <w:tcPr>
            <w:tcW w:w="7416" w:type="dxa"/>
            <w:vAlign w:val="center"/>
          </w:tcPr>
          <w:p w14:paraId="772DA7E3" w14:textId="28455C6E" w:rsidR="00706C46" w:rsidRDefault="00706C46" w:rsidP="00706C46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rPr>
                <w:sz w:val="24"/>
                <w:szCs w:val="24"/>
              </w:rPr>
            </w:pPr>
            <w:r w:rsidRPr="15F24C5C">
              <w:rPr>
                <w:sz w:val="24"/>
                <w:szCs w:val="24"/>
              </w:rPr>
              <w:t>SOW/TPS Template</w:t>
            </w:r>
          </w:p>
        </w:tc>
      </w:tr>
      <w:tr w:rsidR="00706C46" w14:paraId="2656EB2F" w14:textId="77777777" w:rsidTr="15F24C5C">
        <w:trPr>
          <w:trHeight w:val="391"/>
        </w:trPr>
        <w:tc>
          <w:tcPr>
            <w:tcW w:w="3114" w:type="dxa"/>
            <w:vAlign w:val="center"/>
          </w:tcPr>
          <w:p w14:paraId="7E092942" w14:textId="15B6BED4" w:rsidR="00706C46" w:rsidRPr="15F24C5C" w:rsidRDefault="00706C46" w:rsidP="00706C46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SCM-W009</w:t>
            </w:r>
          </w:p>
        </w:tc>
        <w:tc>
          <w:tcPr>
            <w:tcW w:w="7416" w:type="dxa"/>
            <w:vAlign w:val="center"/>
          </w:tcPr>
          <w:p w14:paraId="4080C01D" w14:textId="02C5C582" w:rsidR="00706C46" w:rsidRPr="15F24C5C" w:rsidRDefault="00706C46" w:rsidP="00706C46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Subcontracting RFx Process</w:t>
            </w:r>
          </w:p>
        </w:tc>
      </w:tr>
      <w:tr w:rsidR="00706C46" w:rsidRPr="00734025" w14:paraId="0F3D668C" w14:textId="77777777" w:rsidTr="00B22F4E">
        <w:trPr>
          <w:trHeight w:val="391"/>
        </w:trPr>
        <w:tc>
          <w:tcPr>
            <w:tcW w:w="3114" w:type="dxa"/>
            <w:vAlign w:val="center"/>
          </w:tcPr>
          <w:p w14:paraId="54C0C0B7" w14:textId="1B442B99" w:rsidR="00706C46" w:rsidRPr="000920F0" w:rsidRDefault="00706C46" w:rsidP="00706C46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jc w:val="center"/>
              <w:rPr>
                <w:noProof/>
                <w:sz w:val="24"/>
                <w:szCs w:val="24"/>
                <w:lang w:eastAsia="en-CA"/>
              </w:rPr>
            </w:pPr>
            <w:r w:rsidRPr="00094503">
              <w:rPr>
                <w:sz w:val="24"/>
                <w:szCs w:val="24"/>
              </w:rPr>
              <w:t>SCM-P041</w:t>
            </w:r>
          </w:p>
        </w:tc>
        <w:tc>
          <w:tcPr>
            <w:tcW w:w="7416" w:type="dxa"/>
            <w:vAlign w:val="center"/>
          </w:tcPr>
          <w:p w14:paraId="01AE1A8E" w14:textId="23FCCF9F" w:rsidR="00706C46" w:rsidRPr="000920F0" w:rsidRDefault="00706C46" w:rsidP="00706C46">
            <w:pPr>
              <w:pStyle w:val="ListParagraph"/>
              <w:keepNext/>
              <w:tabs>
                <w:tab w:val="left" w:pos="540"/>
              </w:tabs>
              <w:spacing w:before="40" w:after="60"/>
              <w:ind w:left="0"/>
              <w:contextualSpacing w:val="0"/>
              <w:rPr>
                <w:sz w:val="24"/>
                <w:szCs w:val="24"/>
              </w:rPr>
            </w:pPr>
            <w:r w:rsidRPr="00094503">
              <w:rPr>
                <w:sz w:val="24"/>
                <w:szCs w:val="24"/>
              </w:rPr>
              <w:t>Supplier Contracting</w:t>
            </w:r>
          </w:p>
        </w:tc>
      </w:tr>
    </w:tbl>
    <w:p w14:paraId="70239417" w14:textId="77777777" w:rsidR="00F16306" w:rsidRDefault="00440DAC" w:rsidP="006A154A">
      <w:pPr>
        <w:pStyle w:val="1stLevelHeader"/>
      </w:pPr>
      <w:r w:rsidRPr="00440DAC">
        <w:t>Revision History</w:t>
      </w:r>
    </w:p>
    <w:p w14:paraId="68CB5287" w14:textId="61168E20" w:rsidR="001A0564" w:rsidRDefault="001A0564" w:rsidP="00BD29AA">
      <w:pPr>
        <w:keepNext/>
        <w:rPr>
          <w:lang w:val="en-GB"/>
        </w:rPr>
      </w:pPr>
    </w:p>
    <w:p w14:paraId="467CF860" w14:textId="77777777" w:rsidR="00B046EE" w:rsidRDefault="00B046EE">
      <w:pPr>
        <w:rPr>
          <w:lang w:val="en-GB"/>
        </w:rPr>
        <w:sectPr w:rsidR="00B046EE" w:rsidSect="00BD29AA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360" w:right="850" w:bottom="1282" w:left="850" w:header="288" w:footer="144" w:gutter="0"/>
          <w:cols w:space="708"/>
          <w:titlePg/>
          <w:docGrid w:linePitch="360"/>
        </w:sectPr>
      </w:pPr>
    </w:p>
    <w:p w14:paraId="321D628D" w14:textId="1A512D4F" w:rsidR="00E9637D" w:rsidRDefault="00E9637D" w:rsidP="00E9637D">
      <w:pPr>
        <w:pStyle w:val="Heading1"/>
      </w:pPr>
      <w:bookmarkStart w:id="0" w:name="_Ref105754787"/>
      <w:r w:rsidRPr="00AE2CFB">
        <w:lastRenderedPageBreak/>
        <w:t>SOW/TPS Development Process Map</w:t>
      </w:r>
      <w:bookmarkEnd w:id="0"/>
    </w:p>
    <w:p w14:paraId="12855DFB" w14:textId="136909CE" w:rsidR="003D23BC" w:rsidRDefault="00CF6A00" w:rsidP="001D26BE">
      <w:pPr>
        <w:jc w:val="center"/>
      </w:pPr>
      <w:r>
        <w:object w:dxaOrig="20589" w:dyaOrig="29926" w14:anchorId="4E4945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669.05pt" o:ole="">
            <v:imagedata r:id="rId16" o:title="" cropbottom="21773f" cropright="21251f"/>
          </v:shape>
          <o:OLEObject Type="Embed" ProgID="Visio.Drawing.15" ShapeID="_x0000_i1025" DrawAspect="Content" ObjectID="_1799653014" r:id="rId17"/>
        </w:object>
      </w:r>
    </w:p>
    <w:sectPr w:rsidR="003D23BC" w:rsidSect="00B22231">
      <w:pgSz w:w="12240" w:h="20160" w:code="5"/>
      <w:pgMar w:top="720" w:right="720" w:bottom="720" w:left="720" w:header="28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5DC52" w14:textId="77777777" w:rsidR="005F21A0" w:rsidRDefault="005F21A0" w:rsidP="007E70FA">
      <w:r>
        <w:separator/>
      </w:r>
    </w:p>
    <w:p w14:paraId="6731FCD2" w14:textId="77777777" w:rsidR="005F21A0" w:rsidRDefault="005F21A0"/>
  </w:endnote>
  <w:endnote w:type="continuationSeparator" w:id="0">
    <w:p w14:paraId="00C1DCBB" w14:textId="77777777" w:rsidR="005F21A0" w:rsidRDefault="005F21A0" w:rsidP="007E70FA">
      <w:r>
        <w:continuationSeparator/>
      </w:r>
    </w:p>
    <w:p w14:paraId="283DAEDA" w14:textId="77777777" w:rsidR="005F21A0" w:rsidRDefault="005F21A0"/>
  </w:endnote>
  <w:endnote w:type="continuationNotice" w:id="1">
    <w:p w14:paraId="2E591B0B" w14:textId="77777777" w:rsidR="005F21A0" w:rsidRDefault="005F21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35"/>
      <w:gridCol w:w="2635"/>
      <w:gridCol w:w="2635"/>
      <w:gridCol w:w="2635"/>
    </w:tblGrid>
    <w:tr w:rsidR="00EA7FB8" w:rsidRPr="006A154A" w14:paraId="392288A4" w14:textId="77777777" w:rsidTr="00EA7FB8">
      <w:tc>
        <w:tcPr>
          <w:tcW w:w="2689" w:type="dxa"/>
        </w:tcPr>
        <w:p w14:paraId="32D6049F" w14:textId="5B69DDA3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2689" w:type="dxa"/>
        </w:tcPr>
        <w:p w14:paraId="577C17A2" w14:textId="4A2A7F7E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2689" w:type="dxa"/>
        </w:tcPr>
        <w:p w14:paraId="4EA393D1" w14:textId="1BE20D72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2689" w:type="dxa"/>
        </w:tcPr>
        <w:p w14:paraId="746A9D54" w14:textId="358DCC44" w:rsidR="00EA7FB8" w:rsidRPr="006A154A" w:rsidRDefault="00EA7FB8" w:rsidP="00C9143C">
          <w:pPr>
            <w:spacing w:before="40" w:after="40"/>
            <w:jc w:val="right"/>
            <w:rPr>
              <w:sz w:val="18"/>
              <w:szCs w:val="18"/>
            </w:rPr>
          </w:pPr>
        </w:p>
      </w:tc>
    </w:tr>
    <w:tr w:rsidR="00EA7FB8" w:rsidRPr="006A154A" w14:paraId="3BC005C8" w14:textId="77777777" w:rsidTr="00EE0876">
      <w:tc>
        <w:tcPr>
          <w:tcW w:w="5378" w:type="dxa"/>
          <w:gridSpan w:val="2"/>
        </w:tcPr>
        <w:p w14:paraId="7CE0CF6B" w14:textId="53DDDE90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  <w:tc>
        <w:tcPr>
          <w:tcW w:w="5378" w:type="dxa"/>
          <w:gridSpan w:val="2"/>
        </w:tcPr>
        <w:p w14:paraId="578245E3" w14:textId="0768A064" w:rsidR="00EA7FB8" w:rsidRPr="006A154A" w:rsidRDefault="00EA7FB8" w:rsidP="00EA7FB8">
          <w:pPr>
            <w:spacing w:before="40" w:after="40"/>
            <w:jc w:val="right"/>
            <w:rPr>
              <w:sz w:val="18"/>
              <w:szCs w:val="18"/>
            </w:rPr>
          </w:pPr>
        </w:p>
      </w:tc>
    </w:tr>
    <w:tr w:rsidR="00EA7FB8" w:rsidRPr="006A154A" w14:paraId="3EEA1E51" w14:textId="77777777" w:rsidTr="00EA7FB8">
      <w:tc>
        <w:tcPr>
          <w:tcW w:w="10756" w:type="dxa"/>
          <w:gridSpan w:val="4"/>
        </w:tcPr>
        <w:p w14:paraId="50AAAE36" w14:textId="506AAFB5" w:rsidR="00EA7FB8" w:rsidRPr="006A154A" w:rsidRDefault="00EA7FB8" w:rsidP="00EA7FB8">
          <w:pPr>
            <w:spacing w:before="40" w:after="40"/>
            <w:rPr>
              <w:sz w:val="18"/>
              <w:szCs w:val="18"/>
            </w:rPr>
          </w:pPr>
        </w:p>
      </w:tc>
    </w:tr>
  </w:tbl>
  <w:p w14:paraId="3699D4F4" w14:textId="77777777" w:rsidR="00864A49" w:rsidRPr="00C9143C" w:rsidRDefault="00864A49">
    <w:pPr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56"/>
      <w:gridCol w:w="5284"/>
    </w:tblGrid>
    <w:tr w:rsidR="00C9143C" w14:paraId="65A08646" w14:textId="77777777" w:rsidTr="000E57F6">
      <w:tc>
        <w:tcPr>
          <w:tcW w:w="5256" w:type="dxa"/>
        </w:tcPr>
        <w:p w14:paraId="16E685D0" w14:textId="77777777" w:rsidR="00C9143C" w:rsidRDefault="00C9143C" w:rsidP="00100FC6">
          <w:pPr>
            <w:pStyle w:val="Footer"/>
            <w:spacing w:before="40" w:after="40"/>
            <w:rPr>
              <w:sz w:val="18"/>
              <w:szCs w:val="18"/>
              <w:lang w:eastAsia="en-CA"/>
            </w:rPr>
          </w:pPr>
        </w:p>
      </w:tc>
      <w:tc>
        <w:tcPr>
          <w:tcW w:w="5284" w:type="dxa"/>
        </w:tcPr>
        <w:p w14:paraId="24A83FB3" w14:textId="77777777" w:rsidR="00C9143C" w:rsidRDefault="00C9143C" w:rsidP="00C9143C">
          <w:pPr>
            <w:pStyle w:val="Footer"/>
            <w:spacing w:before="40" w:after="40"/>
            <w:jc w:val="right"/>
            <w:rPr>
              <w:sz w:val="18"/>
              <w:szCs w:val="18"/>
              <w:lang w:eastAsia="en-CA"/>
            </w:rPr>
          </w:pPr>
          <w:r>
            <w:rPr>
              <w:sz w:val="18"/>
              <w:szCs w:val="16"/>
              <w:lang w:eastAsia="en-CA"/>
            </w:rPr>
            <w:t>Printed copies of this document are considered UNCONTROLLED</w:t>
          </w:r>
        </w:p>
      </w:tc>
    </w:tr>
  </w:tbl>
  <w:p w14:paraId="188760FC" w14:textId="77777777" w:rsidR="001F3636" w:rsidRPr="00C9143C" w:rsidRDefault="001F3636" w:rsidP="00C914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1004E" w14:textId="77777777" w:rsidR="005F21A0" w:rsidRDefault="005F21A0" w:rsidP="007E70FA">
      <w:r>
        <w:separator/>
      </w:r>
    </w:p>
    <w:p w14:paraId="5EF57498" w14:textId="77777777" w:rsidR="005F21A0" w:rsidRDefault="005F21A0"/>
  </w:footnote>
  <w:footnote w:type="continuationSeparator" w:id="0">
    <w:p w14:paraId="14FD22B3" w14:textId="77777777" w:rsidR="005F21A0" w:rsidRDefault="005F21A0" w:rsidP="007E70FA">
      <w:r>
        <w:continuationSeparator/>
      </w:r>
    </w:p>
    <w:p w14:paraId="4E28DC15" w14:textId="77777777" w:rsidR="005F21A0" w:rsidRDefault="005F21A0"/>
  </w:footnote>
  <w:footnote w:type="continuationNotice" w:id="1">
    <w:p w14:paraId="7CB0A79B" w14:textId="77777777" w:rsidR="005F21A0" w:rsidRDefault="005F21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8A649" w14:textId="77777777" w:rsidR="00D20168" w:rsidRDefault="00000000">
    <w:pPr>
      <w:pStyle w:val="Header"/>
    </w:pPr>
    <w:r>
      <w:rPr>
        <w:noProof/>
      </w:rPr>
      <w:pict w14:anchorId="295B61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22586" o:spid="_x0000_s1026" type="#_x0000_t136" style="position:absolute;margin-left:0;margin-top:0;width:494.85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87"/>
      <w:gridCol w:w="5253"/>
    </w:tblGrid>
    <w:tr w:rsidR="00EE0876" w14:paraId="3B224870" w14:textId="77777777" w:rsidTr="006D2704">
      <w:trPr>
        <w:trHeight w:val="20"/>
      </w:trPr>
      <w:tc>
        <w:tcPr>
          <w:tcW w:w="5378" w:type="dxa"/>
        </w:tcPr>
        <w:p w14:paraId="467E7127" w14:textId="77777777" w:rsidR="00EE0876" w:rsidRDefault="00EE0876" w:rsidP="006D2704">
          <w:pPr>
            <w:spacing w:before="40" w:after="40"/>
            <w:rPr>
              <w:bCs/>
              <w:lang w:val="en-GB"/>
            </w:rPr>
          </w:pPr>
          <w:r>
            <w:rPr>
              <w:noProof/>
              <w:lang w:eastAsia="en-CA"/>
            </w:rPr>
            <w:drawing>
              <wp:inline distT="0" distB="0" distL="0" distR="0" wp14:anchorId="31AB0676" wp14:editId="0923A8EC">
                <wp:extent cx="914400" cy="2286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78" w:type="dxa"/>
        </w:tcPr>
        <w:p w14:paraId="7BC7CD77" w14:textId="77777777" w:rsidR="00EE0876" w:rsidRDefault="00EE0876" w:rsidP="006D2704">
          <w:pPr>
            <w:spacing w:before="60" w:after="60"/>
            <w:jc w:val="right"/>
            <w:rPr>
              <w:bCs/>
              <w:lang w:val="en-GB"/>
            </w:rPr>
          </w:pPr>
        </w:p>
      </w:tc>
    </w:tr>
    <w:tr w:rsidR="00EE0876" w14:paraId="517EDDA5" w14:textId="77777777" w:rsidTr="006D2704">
      <w:tc>
        <w:tcPr>
          <w:tcW w:w="10756" w:type="dxa"/>
          <w:gridSpan w:val="2"/>
          <w:shd w:val="clear" w:color="auto" w:fill="D9D9D9" w:themeFill="background1" w:themeFillShade="D9"/>
        </w:tcPr>
        <w:p w14:paraId="2D41D46B" w14:textId="63088F1D" w:rsidR="00EE0876" w:rsidRPr="002B23F9" w:rsidRDefault="00D86404" w:rsidP="008D1D34">
          <w:pPr>
            <w:spacing w:before="40" w:after="40"/>
            <w:jc w:val="center"/>
            <w:rPr>
              <w:b/>
              <w:bCs/>
              <w:sz w:val="28"/>
              <w:szCs w:val="28"/>
              <w:lang w:val="en-GB"/>
            </w:rPr>
          </w:pPr>
          <w:r>
            <w:rPr>
              <w:b/>
              <w:bCs/>
              <w:sz w:val="28"/>
              <w:szCs w:val="28"/>
              <w:lang w:val="en-GB"/>
            </w:rPr>
            <w:fldChar w:fldCharType="begin"/>
          </w:r>
          <w:r>
            <w:rPr>
              <w:b/>
              <w:bCs/>
              <w:sz w:val="28"/>
              <w:szCs w:val="28"/>
              <w:lang w:val="en-GB"/>
            </w:rPr>
            <w:instrText xml:space="preserve"> STYLEREF  "Document Title"  \* MERGEFORMAT </w:instrText>
          </w:r>
          <w:r>
            <w:rPr>
              <w:b/>
              <w:bCs/>
              <w:sz w:val="28"/>
              <w:szCs w:val="28"/>
              <w:lang w:val="en-GB"/>
            </w:rPr>
            <w:fldChar w:fldCharType="separate"/>
          </w:r>
          <w:r w:rsidR="005C70FB">
            <w:rPr>
              <w:b/>
              <w:bCs/>
              <w:noProof/>
              <w:sz w:val="28"/>
              <w:szCs w:val="28"/>
              <w:lang w:val="en-GB"/>
            </w:rPr>
            <w:t>SOW/TPS Development Process</w:t>
          </w:r>
          <w:r>
            <w:rPr>
              <w:b/>
              <w:bCs/>
              <w:sz w:val="28"/>
              <w:szCs w:val="28"/>
              <w:lang w:val="en-GB"/>
            </w:rPr>
            <w:fldChar w:fldCharType="end"/>
          </w:r>
        </w:p>
      </w:tc>
    </w:tr>
  </w:tbl>
  <w:p w14:paraId="0B09D571" w14:textId="77777777" w:rsidR="00EE0876" w:rsidRDefault="00EE08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43025" w14:textId="77777777" w:rsidR="00080B69" w:rsidRPr="002D76BA" w:rsidRDefault="00080B69" w:rsidP="002D76BA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1313"/>
    <w:multiLevelType w:val="hybridMultilevel"/>
    <w:tmpl w:val="79A63D24"/>
    <w:lvl w:ilvl="0" w:tplc="EF8EA338">
      <w:start w:val="1"/>
      <w:numFmt w:val="bullet"/>
      <w:pStyle w:val="3rdLevelSub-HeaderPara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04232B"/>
    <w:multiLevelType w:val="hybridMultilevel"/>
    <w:tmpl w:val="6F6A9F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16234"/>
    <w:multiLevelType w:val="hybridMultilevel"/>
    <w:tmpl w:val="2DCE8A2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EA62C6B"/>
    <w:multiLevelType w:val="multilevel"/>
    <w:tmpl w:val="4B8A65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0F7D5264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2041C0"/>
    <w:multiLevelType w:val="multilevel"/>
    <w:tmpl w:val="7A4049F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19D65BFF"/>
    <w:multiLevelType w:val="hybridMultilevel"/>
    <w:tmpl w:val="36DACB82"/>
    <w:lvl w:ilvl="0" w:tplc="A0F6A87C">
      <w:numFmt w:val="bullet"/>
      <w:lvlText w:val="-"/>
      <w:lvlJc w:val="left"/>
      <w:pPr>
        <w:ind w:left="1080" w:hanging="360"/>
      </w:pPr>
      <w:rPr>
        <w:rFonts w:ascii="Arial Narrow" w:eastAsia="Times" w:hAnsi="Arial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D013F4"/>
    <w:multiLevelType w:val="hybridMultilevel"/>
    <w:tmpl w:val="520881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7D7307"/>
    <w:multiLevelType w:val="hybridMultilevel"/>
    <w:tmpl w:val="12326090"/>
    <w:lvl w:ilvl="0" w:tplc="FDD68684">
      <w:start w:val="1"/>
      <w:numFmt w:val="bullet"/>
      <w:pStyle w:val="1stLevelHeaderParaBullet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F03C5F"/>
    <w:multiLevelType w:val="multilevel"/>
    <w:tmpl w:val="8EB2ADA4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6641673"/>
    <w:multiLevelType w:val="multilevel"/>
    <w:tmpl w:val="E6A4C4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 w15:restartNumberingAfterBreak="0">
    <w:nsid w:val="2AA77846"/>
    <w:multiLevelType w:val="hybridMultilevel"/>
    <w:tmpl w:val="EBEE9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329A68A1"/>
    <w:multiLevelType w:val="hybridMultilevel"/>
    <w:tmpl w:val="528E63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76596"/>
    <w:multiLevelType w:val="hybridMultilevel"/>
    <w:tmpl w:val="91421D0E"/>
    <w:lvl w:ilvl="0" w:tplc="F1365530">
      <w:start w:val="1"/>
      <w:numFmt w:val="bullet"/>
      <w:pStyle w:val="2ndLevelSub-HeaderPara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4875186"/>
    <w:multiLevelType w:val="hybridMultilevel"/>
    <w:tmpl w:val="CF8A8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9214D"/>
    <w:multiLevelType w:val="hybridMultilevel"/>
    <w:tmpl w:val="708E67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AE65D9"/>
    <w:multiLevelType w:val="multilevel"/>
    <w:tmpl w:val="E6A4C4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3D372F10"/>
    <w:multiLevelType w:val="hybridMultilevel"/>
    <w:tmpl w:val="50E24D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902570"/>
    <w:multiLevelType w:val="hybridMultilevel"/>
    <w:tmpl w:val="12968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8776F"/>
    <w:multiLevelType w:val="multilevel"/>
    <w:tmpl w:val="FD1E257C"/>
    <w:lvl w:ilvl="0">
      <w:start w:val="1"/>
      <w:numFmt w:val="upperLetter"/>
      <w:pStyle w:val="Heading1"/>
      <w:suff w:val="space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2660DDC"/>
    <w:multiLevelType w:val="hybridMultilevel"/>
    <w:tmpl w:val="DD405A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86824"/>
    <w:multiLevelType w:val="hybridMultilevel"/>
    <w:tmpl w:val="90F6CEAA"/>
    <w:lvl w:ilvl="0" w:tplc="F208D742">
      <w:numFmt w:val="bullet"/>
      <w:lvlText w:val="-"/>
      <w:lvlJc w:val="left"/>
      <w:pPr>
        <w:ind w:left="720" w:hanging="360"/>
      </w:pPr>
      <w:rPr>
        <w:rFonts w:ascii="Arial Narrow" w:eastAsia="Times" w:hAnsi="Arial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3378F"/>
    <w:multiLevelType w:val="hybridMultilevel"/>
    <w:tmpl w:val="50E6063A"/>
    <w:lvl w:ilvl="0" w:tplc="1009000F">
      <w:start w:val="1"/>
      <w:numFmt w:val="decimal"/>
      <w:lvlText w:val="%1."/>
      <w:lvlJc w:val="left"/>
      <w:pPr>
        <w:ind w:left="1170" w:hanging="360"/>
      </w:pPr>
    </w:lvl>
    <w:lvl w:ilvl="1" w:tplc="10090019" w:tentative="1">
      <w:start w:val="1"/>
      <w:numFmt w:val="lowerLetter"/>
      <w:lvlText w:val="%2."/>
      <w:lvlJc w:val="left"/>
      <w:pPr>
        <w:ind w:left="1890" w:hanging="360"/>
      </w:pPr>
    </w:lvl>
    <w:lvl w:ilvl="2" w:tplc="1009001B" w:tentative="1">
      <w:start w:val="1"/>
      <w:numFmt w:val="lowerRoman"/>
      <w:lvlText w:val="%3."/>
      <w:lvlJc w:val="right"/>
      <w:pPr>
        <w:ind w:left="2610" w:hanging="180"/>
      </w:pPr>
    </w:lvl>
    <w:lvl w:ilvl="3" w:tplc="1009000F" w:tentative="1">
      <w:start w:val="1"/>
      <w:numFmt w:val="decimal"/>
      <w:lvlText w:val="%4."/>
      <w:lvlJc w:val="left"/>
      <w:pPr>
        <w:ind w:left="3330" w:hanging="360"/>
      </w:pPr>
    </w:lvl>
    <w:lvl w:ilvl="4" w:tplc="10090019" w:tentative="1">
      <w:start w:val="1"/>
      <w:numFmt w:val="lowerLetter"/>
      <w:lvlText w:val="%5."/>
      <w:lvlJc w:val="left"/>
      <w:pPr>
        <w:ind w:left="4050" w:hanging="360"/>
      </w:pPr>
    </w:lvl>
    <w:lvl w:ilvl="5" w:tplc="1009001B" w:tentative="1">
      <w:start w:val="1"/>
      <w:numFmt w:val="lowerRoman"/>
      <w:lvlText w:val="%6."/>
      <w:lvlJc w:val="right"/>
      <w:pPr>
        <w:ind w:left="4770" w:hanging="180"/>
      </w:pPr>
    </w:lvl>
    <w:lvl w:ilvl="6" w:tplc="1009000F" w:tentative="1">
      <w:start w:val="1"/>
      <w:numFmt w:val="decimal"/>
      <w:lvlText w:val="%7."/>
      <w:lvlJc w:val="left"/>
      <w:pPr>
        <w:ind w:left="5490" w:hanging="360"/>
      </w:pPr>
    </w:lvl>
    <w:lvl w:ilvl="7" w:tplc="10090019" w:tentative="1">
      <w:start w:val="1"/>
      <w:numFmt w:val="lowerLetter"/>
      <w:lvlText w:val="%8."/>
      <w:lvlJc w:val="left"/>
      <w:pPr>
        <w:ind w:left="6210" w:hanging="360"/>
      </w:pPr>
    </w:lvl>
    <w:lvl w:ilvl="8" w:tplc="1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45B73A70"/>
    <w:multiLevelType w:val="hybridMultilevel"/>
    <w:tmpl w:val="3D30A48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4A3813ED"/>
    <w:multiLevelType w:val="multilevel"/>
    <w:tmpl w:val="5C6C2294"/>
    <w:lvl w:ilvl="0">
      <w:start w:val="1"/>
      <w:numFmt w:val="decimal"/>
      <w:pStyle w:val="1stLevelHeader"/>
      <w:lvlText w:val="%1."/>
      <w:lvlJc w:val="left"/>
      <w:pPr>
        <w:ind w:left="504" w:hanging="504"/>
      </w:pPr>
      <w:rPr>
        <w:rFonts w:ascii="Arial Narrow" w:hAnsi="Arial Narrow" w:cs="Times New Roman" w:hint="default"/>
        <w:b/>
        <w:i w:val="0"/>
        <w:sz w:val="28"/>
      </w:rPr>
    </w:lvl>
    <w:lvl w:ilvl="1">
      <w:start w:val="1"/>
      <w:numFmt w:val="decimal"/>
      <w:pStyle w:val="2ndLevelSub-Header"/>
      <w:lvlText w:val="%1.%2."/>
      <w:lvlJc w:val="left"/>
      <w:pPr>
        <w:ind w:left="1008" w:hanging="576"/>
      </w:pPr>
      <w:rPr>
        <w:rFonts w:ascii="Arial Narrow" w:hAnsi="Arial Narrow" w:cs="Times New Roman" w:hint="default"/>
        <w:b/>
        <w:i w:val="0"/>
        <w:sz w:val="24"/>
      </w:rPr>
    </w:lvl>
    <w:lvl w:ilvl="2">
      <w:start w:val="1"/>
      <w:numFmt w:val="decimal"/>
      <w:pStyle w:val="3rdLevelSub-Header"/>
      <w:lvlText w:val="%1.%2.%3"/>
      <w:lvlJc w:val="left"/>
      <w:pPr>
        <w:ind w:left="1584" w:hanging="720"/>
      </w:pPr>
      <w:rPr>
        <w:rFonts w:ascii="Arial Narrow" w:hAnsi="Arial Narrow" w:cs="Times New Roman" w:hint="default"/>
        <w:b/>
        <w:i w:val="0"/>
        <w:sz w:val="24"/>
      </w:rPr>
    </w:lvl>
    <w:lvl w:ilvl="3">
      <w:start w:val="1"/>
      <w:numFmt w:val="decimal"/>
      <w:pStyle w:val="4thLevelSub-Header"/>
      <w:lvlText w:val="%1.%2.%3.%4."/>
      <w:lvlJc w:val="left"/>
      <w:pPr>
        <w:ind w:left="2304" w:hanging="1152"/>
      </w:pPr>
      <w:rPr>
        <w:rFonts w:ascii="Arial Narrow" w:hAnsi="Arial Narrow" w:cs="Times New Roman" w:hint="default"/>
        <w:b w:val="0"/>
        <w:i w:val="0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cs="Times New Roman" w:hint="default"/>
      </w:rPr>
    </w:lvl>
  </w:abstractNum>
  <w:abstractNum w:abstractNumId="25" w15:restartNumberingAfterBreak="0">
    <w:nsid w:val="4ADF19C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 w15:restartNumberingAfterBreak="0">
    <w:nsid w:val="4EB952A3"/>
    <w:multiLevelType w:val="hybridMultilevel"/>
    <w:tmpl w:val="259E8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85671"/>
    <w:multiLevelType w:val="multilevel"/>
    <w:tmpl w:val="FF3C3FE2"/>
    <w:lvl w:ilvl="0">
      <w:start w:val="1"/>
      <w:numFmt w:val="decimal"/>
      <w:lvlText w:val="%1."/>
      <w:lvlJc w:val="left"/>
      <w:pPr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cs="Times New Roman"/>
        <w:b w:val="0"/>
      </w:rPr>
    </w:lvl>
    <w:lvl w:ilvl="2">
      <w:start w:val="1"/>
      <w:numFmt w:val="decimal"/>
      <w:lvlText w:val="%3."/>
      <w:lvlJc w:val="left"/>
      <w:pPr>
        <w:ind w:left="131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81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32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82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33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83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410" w:hanging="1440"/>
      </w:pPr>
      <w:rPr>
        <w:rFonts w:cs="Times New Roman"/>
      </w:rPr>
    </w:lvl>
  </w:abstractNum>
  <w:abstractNum w:abstractNumId="28" w15:restartNumberingAfterBreak="0">
    <w:nsid w:val="577E4136"/>
    <w:multiLevelType w:val="multilevel"/>
    <w:tmpl w:val="F2D2FD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9" w15:restartNumberingAfterBreak="0">
    <w:nsid w:val="57E232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1319FF"/>
    <w:multiLevelType w:val="hybridMultilevel"/>
    <w:tmpl w:val="FFC020B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E0E7D2F"/>
    <w:multiLevelType w:val="hybridMultilevel"/>
    <w:tmpl w:val="DE88CAFE"/>
    <w:lvl w:ilvl="0" w:tplc="1C7C087C">
      <w:start w:val="1"/>
      <w:numFmt w:val="bullet"/>
      <w:pStyle w:val="4thLevelSub-HeaderParaBullet"/>
      <w:lvlText w:val=""/>
      <w:lvlJc w:val="left"/>
      <w:pPr>
        <w:ind w:left="3024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32" w15:restartNumberingAfterBreak="0">
    <w:nsid w:val="5F6F645B"/>
    <w:multiLevelType w:val="multilevel"/>
    <w:tmpl w:val="A5ECB8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3" w15:restartNumberingAfterBreak="0">
    <w:nsid w:val="63FA2A75"/>
    <w:multiLevelType w:val="multilevel"/>
    <w:tmpl w:val="13EA4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835497"/>
    <w:multiLevelType w:val="hybridMultilevel"/>
    <w:tmpl w:val="C39822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EB3DD1"/>
    <w:multiLevelType w:val="hybridMultilevel"/>
    <w:tmpl w:val="0D70C890"/>
    <w:lvl w:ilvl="0" w:tplc="A0F6A87C">
      <w:numFmt w:val="bullet"/>
      <w:lvlText w:val="-"/>
      <w:lvlJc w:val="left"/>
      <w:pPr>
        <w:ind w:left="720" w:hanging="360"/>
      </w:pPr>
      <w:rPr>
        <w:rFonts w:ascii="Arial Narrow" w:eastAsia="Times" w:hAnsi="Arial Narrow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845EF"/>
    <w:multiLevelType w:val="hybridMultilevel"/>
    <w:tmpl w:val="642EC48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D1B7827"/>
    <w:multiLevelType w:val="hybridMultilevel"/>
    <w:tmpl w:val="A4689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70A115AF"/>
    <w:multiLevelType w:val="hybridMultilevel"/>
    <w:tmpl w:val="18BC405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9" w15:restartNumberingAfterBreak="0">
    <w:nsid w:val="72E74F6B"/>
    <w:multiLevelType w:val="hybridMultilevel"/>
    <w:tmpl w:val="F984078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0" w15:restartNumberingAfterBreak="0">
    <w:nsid w:val="737B0FE4"/>
    <w:multiLevelType w:val="hybridMultilevel"/>
    <w:tmpl w:val="7ED4F87E"/>
    <w:lvl w:ilvl="0" w:tplc="1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68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528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1" w15:restartNumberingAfterBreak="0">
    <w:nsid w:val="74C04C26"/>
    <w:multiLevelType w:val="hybridMultilevel"/>
    <w:tmpl w:val="1E40C3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EA016F"/>
    <w:multiLevelType w:val="hybridMultilevel"/>
    <w:tmpl w:val="44AAB3CA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10090019" w:tentative="1">
      <w:start w:val="1"/>
      <w:numFmt w:val="lowerLetter"/>
      <w:lvlText w:val="%2."/>
      <w:lvlJc w:val="left"/>
      <w:pPr>
        <w:ind w:left="1944" w:hanging="360"/>
      </w:pPr>
    </w:lvl>
    <w:lvl w:ilvl="2" w:tplc="1009001B" w:tentative="1">
      <w:start w:val="1"/>
      <w:numFmt w:val="lowerRoman"/>
      <w:lvlText w:val="%3."/>
      <w:lvlJc w:val="right"/>
      <w:pPr>
        <w:ind w:left="2664" w:hanging="180"/>
      </w:pPr>
    </w:lvl>
    <w:lvl w:ilvl="3" w:tplc="1009000F" w:tentative="1">
      <w:start w:val="1"/>
      <w:numFmt w:val="decimal"/>
      <w:lvlText w:val="%4."/>
      <w:lvlJc w:val="left"/>
      <w:pPr>
        <w:ind w:left="3384" w:hanging="360"/>
      </w:pPr>
    </w:lvl>
    <w:lvl w:ilvl="4" w:tplc="10090019" w:tentative="1">
      <w:start w:val="1"/>
      <w:numFmt w:val="lowerLetter"/>
      <w:lvlText w:val="%5."/>
      <w:lvlJc w:val="left"/>
      <w:pPr>
        <w:ind w:left="4104" w:hanging="360"/>
      </w:pPr>
    </w:lvl>
    <w:lvl w:ilvl="5" w:tplc="1009001B" w:tentative="1">
      <w:start w:val="1"/>
      <w:numFmt w:val="lowerRoman"/>
      <w:lvlText w:val="%6."/>
      <w:lvlJc w:val="right"/>
      <w:pPr>
        <w:ind w:left="4824" w:hanging="180"/>
      </w:pPr>
    </w:lvl>
    <w:lvl w:ilvl="6" w:tplc="1009000F" w:tentative="1">
      <w:start w:val="1"/>
      <w:numFmt w:val="decimal"/>
      <w:lvlText w:val="%7."/>
      <w:lvlJc w:val="left"/>
      <w:pPr>
        <w:ind w:left="5544" w:hanging="360"/>
      </w:pPr>
    </w:lvl>
    <w:lvl w:ilvl="7" w:tplc="10090019" w:tentative="1">
      <w:start w:val="1"/>
      <w:numFmt w:val="lowerLetter"/>
      <w:lvlText w:val="%8."/>
      <w:lvlJc w:val="left"/>
      <w:pPr>
        <w:ind w:left="6264" w:hanging="360"/>
      </w:pPr>
    </w:lvl>
    <w:lvl w:ilvl="8" w:tplc="1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3" w15:restartNumberingAfterBreak="0">
    <w:nsid w:val="7AA14B30"/>
    <w:multiLevelType w:val="multilevel"/>
    <w:tmpl w:val="79EA87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num w:numId="1" w16cid:durableId="664747563">
    <w:abstractNumId w:val="2"/>
  </w:num>
  <w:num w:numId="2" w16cid:durableId="1850755974">
    <w:abstractNumId w:val="40"/>
  </w:num>
  <w:num w:numId="3" w16cid:durableId="1240360780">
    <w:abstractNumId w:val="41"/>
  </w:num>
  <w:num w:numId="4" w16cid:durableId="604733418">
    <w:abstractNumId w:val="15"/>
  </w:num>
  <w:num w:numId="5" w16cid:durableId="724370902">
    <w:abstractNumId w:val="15"/>
  </w:num>
  <w:num w:numId="6" w16cid:durableId="1483303910">
    <w:abstractNumId w:val="2"/>
  </w:num>
  <w:num w:numId="7" w16cid:durableId="1074549496">
    <w:abstractNumId w:val="36"/>
  </w:num>
  <w:num w:numId="8" w16cid:durableId="377897019">
    <w:abstractNumId w:val="25"/>
  </w:num>
  <w:num w:numId="9" w16cid:durableId="1646742510">
    <w:abstractNumId w:val="5"/>
  </w:num>
  <w:num w:numId="10" w16cid:durableId="1123309832">
    <w:abstractNumId w:val="24"/>
  </w:num>
  <w:num w:numId="11" w16cid:durableId="1239943392">
    <w:abstractNumId w:val="10"/>
  </w:num>
  <w:num w:numId="12" w16cid:durableId="256865282">
    <w:abstractNumId w:val="9"/>
  </w:num>
  <w:num w:numId="13" w16cid:durableId="1892617648">
    <w:abstractNumId w:val="16"/>
  </w:num>
  <w:num w:numId="14" w16cid:durableId="1336155932">
    <w:abstractNumId w:val="18"/>
  </w:num>
  <w:num w:numId="15" w16cid:durableId="1656496536">
    <w:abstractNumId w:val="11"/>
  </w:num>
  <w:num w:numId="16" w16cid:durableId="793330996">
    <w:abstractNumId w:val="28"/>
  </w:num>
  <w:num w:numId="17" w16cid:durableId="1308972830">
    <w:abstractNumId w:val="43"/>
  </w:num>
  <w:num w:numId="18" w16cid:durableId="1343627013">
    <w:abstractNumId w:val="32"/>
  </w:num>
  <w:num w:numId="19" w16cid:durableId="1384477495">
    <w:abstractNumId w:val="4"/>
  </w:num>
  <w:num w:numId="20" w16cid:durableId="1176730011">
    <w:abstractNumId w:val="24"/>
  </w:num>
  <w:num w:numId="21" w16cid:durableId="2684395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09569522">
    <w:abstractNumId w:val="18"/>
  </w:num>
  <w:num w:numId="23" w16cid:durableId="1453012703">
    <w:abstractNumId w:val="22"/>
  </w:num>
  <w:num w:numId="24" w16cid:durableId="605888715">
    <w:abstractNumId w:val="20"/>
  </w:num>
  <w:num w:numId="25" w16cid:durableId="911701021">
    <w:abstractNumId w:val="37"/>
  </w:num>
  <w:num w:numId="26" w16cid:durableId="319118191">
    <w:abstractNumId w:val="29"/>
  </w:num>
  <w:num w:numId="27" w16cid:durableId="1762212876">
    <w:abstractNumId w:val="27"/>
  </w:num>
  <w:num w:numId="28" w16cid:durableId="1258367371">
    <w:abstractNumId w:val="3"/>
  </w:num>
  <w:num w:numId="29" w16cid:durableId="28260629">
    <w:abstractNumId w:val="1"/>
  </w:num>
  <w:num w:numId="30" w16cid:durableId="435102092">
    <w:abstractNumId w:val="21"/>
  </w:num>
  <w:num w:numId="31" w16cid:durableId="710113201">
    <w:abstractNumId w:val="35"/>
  </w:num>
  <w:num w:numId="32" w16cid:durableId="843668703">
    <w:abstractNumId w:val="6"/>
  </w:num>
  <w:num w:numId="33" w16cid:durableId="2120946508">
    <w:abstractNumId w:val="7"/>
  </w:num>
  <w:num w:numId="34" w16cid:durableId="961618974">
    <w:abstractNumId w:val="12"/>
  </w:num>
  <w:num w:numId="35" w16cid:durableId="1605260075">
    <w:abstractNumId w:val="34"/>
  </w:num>
  <w:num w:numId="36" w16cid:durableId="1642885163">
    <w:abstractNumId w:val="17"/>
  </w:num>
  <w:num w:numId="37" w16cid:durableId="1627737782">
    <w:abstractNumId w:val="33"/>
  </w:num>
  <w:num w:numId="38" w16cid:durableId="614023336">
    <w:abstractNumId w:val="30"/>
  </w:num>
  <w:num w:numId="39" w16cid:durableId="1671985429">
    <w:abstractNumId w:val="8"/>
  </w:num>
  <w:num w:numId="40" w16cid:durableId="124861077">
    <w:abstractNumId w:val="13"/>
  </w:num>
  <w:num w:numId="41" w16cid:durableId="959803228">
    <w:abstractNumId w:val="0"/>
  </w:num>
  <w:num w:numId="42" w16cid:durableId="1493524745">
    <w:abstractNumId w:val="31"/>
  </w:num>
  <w:num w:numId="43" w16cid:durableId="1645543684">
    <w:abstractNumId w:val="38"/>
  </w:num>
  <w:num w:numId="44" w16cid:durableId="123159455">
    <w:abstractNumId w:val="39"/>
  </w:num>
  <w:num w:numId="45" w16cid:durableId="1447046664">
    <w:abstractNumId w:val="19"/>
  </w:num>
  <w:num w:numId="46" w16cid:durableId="22020772">
    <w:abstractNumId w:val="26"/>
  </w:num>
  <w:num w:numId="47" w16cid:durableId="773087117">
    <w:abstractNumId w:val="42"/>
  </w:num>
  <w:num w:numId="48" w16cid:durableId="612907078">
    <w:abstractNumId w:val="14"/>
  </w:num>
  <w:num w:numId="49" w16cid:durableId="15839542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A1"/>
    <w:rsid w:val="000031CB"/>
    <w:rsid w:val="000046F8"/>
    <w:rsid w:val="0000499A"/>
    <w:rsid w:val="00004B71"/>
    <w:rsid w:val="00004DE8"/>
    <w:rsid w:val="00005F5B"/>
    <w:rsid w:val="00006285"/>
    <w:rsid w:val="00010490"/>
    <w:rsid w:val="00010C36"/>
    <w:rsid w:val="000110CF"/>
    <w:rsid w:val="0001113A"/>
    <w:rsid w:val="00013284"/>
    <w:rsid w:val="0001663F"/>
    <w:rsid w:val="00016F32"/>
    <w:rsid w:val="0001790F"/>
    <w:rsid w:val="000221A7"/>
    <w:rsid w:val="000226D6"/>
    <w:rsid w:val="00022D70"/>
    <w:rsid w:val="00022E9B"/>
    <w:rsid w:val="000250E8"/>
    <w:rsid w:val="00025AD5"/>
    <w:rsid w:val="00026502"/>
    <w:rsid w:val="00026B87"/>
    <w:rsid w:val="000300F0"/>
    <w:rsid w:val="0003246A"/>
    <w:rsid w:val="00033297"/>
    <w:rsid w:val="0003604A"/>
    <w:rsid w:val="0003608C"/>
    <w:rsid w:val="0004375C"/>
    <w:rsid w:val="000447FF"/>
    <w:rsid w:val="0004501B"/>
    <w:rsid w:val="00045661"/>
    <w:rsid w:val="000458E1"/>
    <w:rsid w:val="000461B5"/>
    <w:rsid w:val="00046356"/>
    <w:rsid w:val="0004724D"/>
    <w:rsid w:val="00053684"/>
    <w:rsid w:val="00053693"/>
    <w:rsid w:val="00054D11"/>
    <w:rsid w:val="00055A83"/>
    <w:rsid w:val="00057799"/>
    <w:rsid w:val="00057C76"/>
    <w:rsid w:val="000605B8"/>
    <w:rsid w:val="00061C56"/>
    <w:rsid w:val="00063E93"/>
    <w:rsid w:val="000654FF"/>
    <w:rsid w:val="00073FCA"/>
    <w:rsid w:val="000742C3"/>
    <w:rsid w:val="00074362"/>
    <w:rsid w:val="0007455D"/>
    <w:rsid w:val="000750ED"/>
    <w:rsid w:val="00076BB6"/>
    <w:rsid w:val="00080B69"/>
    <w:rsid w:val="00083BA7"/>
    <w:rsid w:val="00085D68"/>
    <w:rsid w:val="0008609B"/>
    <w:rsid w:val="000915FD"/>
    <w:rsid w:val="000920F0"/>
    <w:rsid w:val="0009635C"/>
    <w:rsid w:val="00096845"/>
    <w:rsid w:val="000978EA"/>
    <w:rsid w:val="000A0717"/>
    <w:rsid w:val="000A2726"/>
    <w:rsid w:val="000A27D5"/>
    <w:rsid w:val="000A467D"/>
    <w:rsid w:val="000A4801"/>
    <w:rsid w:val="000A7AEB"/>
    <w:rsid w:val="000B00B1"/>
    <w:rsid w:val="000B1858"/>
    <w:rsid w:val="000B1A4A"/>
    <w:rsid w:val="000B1F05"/>
    <w:rsid w:val="000B3528"/>
    <w:rsid w:val="000B5F53"/>
    <w:rsid w:val="000B6B3B"/>
    <w:rsid w:val="000B7320"/>
    <w:rsid w:val="000B78D0"/>
    <w:rsid w:val="000B7F06"/>
    <w:rsid w:val="000C109A"/>
    <w:rsid w:val="000C30D0"/>
    <w:rsid w:val="000C3FCE"/>
    <w:rsid w:val="000C4BDB"/>
    <w:rsid w:val="000D068B"/>
    <w:rsid w:val="000D1105"/>
    <w:rsid w:val="000D1672"/>
    <w:rsid w:val="000D2478"/>
    <w:rsid w:val="000D4C88"/>
    <w:rsid w:val="000D6596"/>
    <w:rsid w:val="000D68BC"/>
    <w:rsid w:val="000E033E"/>
    <w:rsid w:val="000E1383"/>
    <w:rsid w:val="000E268C"/>
    <w:rsid w:val="000E29DB"/>
    <w:rsid w:val="000E3E67"/>
    <w:rsid w:val="000E57F6"/>
    <w:rsid w:val="000E5DA0"/>
    <w:rsid w:val="000E6829"/>
    <w:rsid w:val="000E6FF2"/>
    <w:rsid w:val="000F0729"/>
    <w:rsid w:val="000F0EA0"/>
    <w:rsid w:val="000F0EA3"/>
    <w:rsid w:val="000F1A1E"/>
    <w:rsid w:val="000F28BF"/>
    <w:rsid w:val="000F349F"/>
    <w:rsid w:val="000F796B"/>
    <w:rsid w:val="001006DA"/>
    <w:rsid w:val="00100B13"/>
    <w:rsid w:val="00100FC6"/>
    <w:rsid w:val="00101AD3"/>
    <w:rsid w:val="00104D69"/>
    <w:rsid w:val="00104DE7"/>
    <w:rsid w:val="0010661E"/>
    <w:rsid w:val="00107B2A"/>
    <w:rsid w:val="00110101"/>
    <w:rsid w:val="001107A2"/>
    <w:rsid w:val="00112945"/>
    <w:rsid w:val="00113562"/>
    <w:rsid w:val="00115E31"/>
    <w:rsid w:val="001160C0"/>
    <w:rsid w:val="00122314"/>
    <w:rsid w:val="0012262E"/>
    <w:rsid w:val="00124B65"/>
    <w:rsid w:val="00127EE3"/>
    <w:rsid w:val="00131555"/>
    <w:rsid w:val="0013601E"/>
    <w:rsid w:val="00136FA9"/>
    <w:rsid w:val="00143880"/>
    <w:rsid w:val="00143D6D"/>
    <w:rsid w:val="001456D1"/>
    <w:rsid w:val="001467A6"/>
    <w:rsid w:val="00147883"/>
    <w:rsid w:val="001504DC"/>
    <w:rsid w:val="00151F73"/>
    <w:rsid w:val="00155639"/>
    <w:rsid w:val="001571CF"/>
    <w:rsid w:val="00162ADE"/>
    <w:rsid w:val="00165C10"/>
    <w:rsid w:val="00167D7F"/>
    <w:rsid w:val="00167E17"/>
    <w:rsid w:val="00170470"/>
    <w:rsid w:val="0017089A"/>
    <w:rsid w:val="00170CC7"/>
    <w:rsid w:val="001724E2"/>
    <w:rsid w:val="00172872"/>
    <w:rsid w:val="00173118"/>
    <w:rsid w:val="001743C3"/>
    <w:rsid w:val="001757C8"/>
    <w:rsid w:val="00176A86"/>
    <w:rsid w:val="0018034B"/>
    <w:rsid w:val="001833E5"/>
    <w:rsid w:val="00183EBB"/>
    <w:rsid w:val="00190000"/>
    <w:rsid w:val="001905C2"/>
    <w:rsid w:val="00193662"/>
    <w:rsid w:val="00194618"/>
    <w:rsid w:val="00194D70"/>
    <w:rsid w:val="0019623D"/>
    <w:rsid w:val="00197AB5"/>
    <w:rsid w:val="001A0564"/>
    <w:rsid w:val="001A1647"/>
    <w:rsid w:val="001A2548"/>
    <w:rsid w:val="001A30D1"/>
    <w:rsid w:val="001B004B"/>
    <w:rsid w:val="001B03D7"/>
    <w:rsid w:val="001B0779"/>
    <w:rsid w:val="001B43F5"/>
    <w:rsid w:val="001B5D8A"/>
    <w:rsid w:val="001C0EC8"/>
    <w:rsid w:val="001C42D0"/>
    <w:rsid w:val="001C59E7"/>
    <w:rsid w:val="001C6E7A"/>
    <w:rsid w:val="001D0A5B"/>
    <w:rsid w:val="001D118F"/>
    <w:rsid w:val="001D217E"/>
    <w:rsid w:val="001D26BE"/>
    <w:rsid w:val="001D31E0"/>
    <w:rsid w:val="001D7A0C"/>
    <w:rsid w:val="001E07EA"/>
    <w:rsid w:val="001E3558"/>
    <w:rsid w:val="001F028C"/>
    <w:rsid w:val="001F03D3"/>
    <w:rsid w:val="001F356E"/>
    <w:rsid w:val="001F3636"/>
    <w:rsid w:val="001F4A9F"/>
    <w:rsid w:val="001F6C51"/>
    <w:rsid w:val="001F748C"/>
    <w:rsid w:val="00202D42"/>
    <w:rsid w:val="00205DB8"/>
    <w:rsid w:val="00205F27"/>
    <w:rsid w:val="0021080B"/>
    <w:rsid w:val="00211871"/>
    <w:rsid w:val="002145D4"/>
    <w:rsid w:val="00220AF1"/>
    <w:rsid w:val="00222E6A"/>
    <w:rsid w:val="002234B7"/>
    <w:rsid w:val="002258DF"/>
    <w:rsid w:val="0022730D"/>
    <w:rsid w:val="0023180D"/>
    <w:rsid w:val="00233522"/>
    <w:rsid w:val="002369B3"/>
    <w:rsid w:val="00236A5C"/>
    <w:rsid w:val="002374A4"/>
    <w:rsid w:val="00237847"/>
    <w:rsid w:val="00237CA9"/>
    <w:rsid w:val="00241136"/>
    <w:rsid w:val="002429E4"/>
    <w:rsid w:val="0024374F"/>
    <w:rsid w:val="00246294"/>
    <w:rsid w:val="00253168"/>
    <w:rsid w:val="002536D7"/>
    <w:rsid w:val="0025447A"/>
    <w:rsid w:val="00257C7B"/>
    <w:rsid w:val="00261A5E"/>
    <w:rsid w:val="0026218A"/>
    <w:rsid w:val="0026291A"/>
    <w:rsid w:val="002636C3"/>
    <w:rsid w:val="002646F5"/>
    <w:rsid w:val="0026529C"/>
    <w:rsid w:val="002656CE"/>
    <w:rsid w:val="0027195E"/>
    <w:rsid w:val="002725AF"/>
    <w:rsid w:val="002745DD"/>
    <w:rsid w:val="00275625"/>
    <w:rsid w:val="00277F5F"/>
    <w:rsid w:val="002816B5"/>
    <w:rsid w:val="00283BD0"/>
    <w:rsid w:val="00284B21"/>
    <w:rsid w:val="002904B7"/>
    <w:rsid w:val="0029277F"/>
    <w:rsid w:val="00293993"/>
    <w:rsid w:val="00293F4A"/>
    <w:rsid w:val="00294037"/>
    <w:rsid w:val="00297206"/>
    <w:rsid w:val="0029772C"/>
    <w:rsid w:val="00297B80"/>
    <w:rsid w:val="002A0CA1"/>
    <w:rsid w:val="002A1E5F"/>
    <w:rsid w:val="002A2739"/>
    <w:rsid w:val="002B1F72"/>
    <w:rsid w:val="002B23F9"/>
    <w:rsid w:val="002B28D0"/>
    <w:rsid w:val="002B31C2"/>
    <w:rsid w:val="002B4232"/>
    <w:rsid w:val="002B4652"/>
    <w:rsid w:val="002B4A90"/>
    <w:rsid w:val="002B7C20"/>
    <w:rsid w:val="002C1C8C"/>
    <w:rsid w:val="002C1D52"/>
    <w:rsid w:val="002C5EB9"/>
    <w:rsid w:val="002C68F0"/>
    <w:rsid w:val="002D15DE"/>
    <w:rsid w:val="002D175E"/>
    <w:rsid w:val="002D5517"/>
    <w:rsid w:val="002D5DAC"/>
    <w:rsid w:val="002D76BA"/>
    <w:rsid w:val="002D7C0B"/>
    <w:rsid w:val="002E0475"/>
    <w:rsid w:val="002E0605"/>
    <w:rsid w:val="002E11DC"/>
    <w:rsid w:val="002E2B3E"/>
    <w:rsid w:val="002E37B8"/>
    <w:rsid w:val="002E62F6"/>
    <w:rsid w:val="002F0C73"/>
    <w:rsid w:val="002F5149"/>
    <w:rsid w:val="002F5F50"/>
    <w:rsid w:val="002F6E08"/>
    <w:rsid w:val="002F73B2"/>
    <w:rsid w:val="002F7B39"/>
    <w:rsid w:val="002F7EF3"/>
    <w:rsid w:val="0030084C"/>
    <w:rsid w:val="00300874"/>
    <w:rsid w:val="00302F67"/>
    <w:rsid w:val="0030583F"/>
    <w:rsid w:val="00310EE6"/>
    <w:rsid w:val="00312720"/>
    <w:rsid w:val="003134D1"/>
    <w:rsid w:val="003170B4"/>
    <w:rsid w:val="00317844"/>
    <w:rsid w:val="003222B2"/>
    <w:rsid w:val="0032456F"/>
    <w:rsid w:val="003304CA"/>
    <w:rsid w:val="00330C42"/>
    <w:rsid w:val="00331C37"/>
    <w:rsid w:val="00336A82"/>
    <w:rsid w:val="003407DF"/>
    <w:rsid w:val="00343C3A"/>
    <w:rsid w:val="00343CE3"/>
    <w:rsid w:val="00343F22"/>
    <w:rsid w:val="003446AA"/>
    <w:rsid w:val="00346B84"/>
    <w:rsid w:val="00351D04"/>
    <w:rsid w:val="00356354"/>
    <w:rsid w:val="003568D0"/>
    <w:rsid w:val="00364CFF"/>
    <w:rsid w:val="00367470"/>
    <w:rsid w:val="00370A56"/>
    <w:rsid w:val="003848AD"/>
    <w:rsid w:val="0038570C"/>
    <w:rsid w:val="00387B2E"/>
    <w:rsid w:val="00391938"/>
    <w:rsid w:val="003922AE"/>
    <w:rsid w:val="0039371F"/>
    <w:rsid w:val="0039730A"/>
    <w:rsid w:val="003A0C89"/>
    <w:rsid w:val="003A184B"/>
    <w:rsid w:val="003A2643"/>
    <w:rsid w:val="003A4800"/>
    <w:rsid w:val="003A4CD4"/>
    <w:rsid w:val="003A6EFE"/>
    <w:rsid w:val="003B16B5"/>
    <w:rsid w:val="003B44B8"/>
    <w:rsid w:val="003B5001"/>
    <w:rsid w:val="003B7438"/>
    <w:rsid w:val="003C169D"/>
    <w:rsid w:val="003C3DE8"/>
    <w:rsid w:val="003C564A"/>
    <w:rsid w:val="003C6D52"/>
    <w:rsid w:val="003C70C6"/>
    <w:rsid w:val="003D0E8A"/>
    <w:rsid w:val="003D213C"/>
    <w:rsid w:val="003D23BC"/>
    <w:rsid w:val="003D3783"/>
    <w:rsid w:val="003D4AB2"/>
    <w:rsid w:val="003D5597"/>
    <w:rsid w:val="003D62B7"/>
    <w:rsid w:val="003D69D4"/>
    <w:rsid w:val="003D7836"/>
    <w:rsid w:val="003E110F"/>
    <w:rsid w:val="003E5B6D"/>
    <w:rsid w:val="003E6BCD"/>
    <w:rsid w:val="003E7D2C"/>
    <w:rsid w:val="003F023A"/>
    <w:rsid w:val="003F1BCD"/>
    <w:rsid w:val="003F21B8"/>
    <w:rsid w:val="003F24C7"/>
    <w:rsid w:val="003F6E2E"/>
    <w:rsid w:val="003F773D"/>
    <w:rsid w:val="00400CB9"/>
    <w:rsid w:val="00401531"/>
    <w:rsid w:val="00402C3D"/>
    <w:rsid w:val="00403267"/>
    <w:rsid w:val="00403291"/>
    <w:rsid w:val="00403FCF"/>
    <w:rsid w:val="004074DE"/>
    <w:rsid w:val="00407EB7"/>
    <w:rsid w:val="004128C5"/>
    <w:rsid w:val="004155DB"/>
    <w:rsid w:val="004167B4"/>
    <w:rsid w:val="00417F6A"/>
    <w:rsid w:val="0042105D"/>
    <w:rsid w:val="004223C2"/>
    <w:rsid w:val="00423403"/>
    <w:rsid w:val="00430907"/>
    <w:rsid w:val="00430FBA"/>
    <w:rsid w:val="004332B6"/>
    <w:rsid w:val="004338CD"/>
    <w:rsid w:val="0043395E"/>
    <w:rsid w:val="00433C14"/>
    <w:rsid w:val="004350C7"/>
    <w:rsid w:val="004352BF"/>
    <w:rsid w:val="00435CE1"/>
    <w:rsid w:val="00437B4E"/>
    <w:rsid w:val="00440DAC"/>
    <w:rsid w:val="00441D57"/>
    <w:rsid w:val="004450E0"/>
    <w:rsid w:val="00445E79"/>
    <w:rsid w:val="00445F41"/>
    <w:rsid w:val="00452EAC"/>
    <w:rsid w:val="00454ED1"/>
    <w:rsid w:val="00455246"/>
    <w:rsid w:val="00455FE4"/>
    <w:rsid w:val="00463D30"/>
    <w:rsid w:val="00465785"/>
    <w:rsid w:val="004705A3"/>
    <w:rsid w:val="00471844"/>
    <w:rsid w:val="00471A9D"/>
    <w:rsid w:val="004734AD"/>
    <w:rsid w:val="00474A5B"/>
    <w:rsid w:val="00474C70"/>
    <w:rsid w:val="0047644C"/>
    <w:rsid w:val="004773EC"/>
    <w:rsid w:val="004778E1"/>
    <w:rsid w:val="0047799C"/>
    <w:rsid w:val="00481A70"/>
    <w:rsid w:val="00491EA0"/>
    <w:rsid w:val="00491F3E"/>
    <w:rsid w:val="004922EC"/>
    <w:rsid w:val="004943A1"/>
    <w:rsid w:val="004953A9"/>
    <w:rsid w:val="00496A3F"/>
    <w:rsid w:val="004A1121"/>
    <w:rsid w:val="004A1379"/>
    <w:rsid w:val="004A1B2C"/>
    <w:rsid w:val="004A1D6F"/>
    <w:rsid w:val="004A2B14"/>
    <w:rsid w:val="004A32F4"/>
    <w:rsid w:val="004A7361"/>
    <w:rsid w:val="004A7B3D"/>
    <w:rsid w:val="004B0259"/>
    <w:rsid w:val="004B04D0"/>
    <w:rsid w:val="004B1A3F"/>
    <w:rsid w:val="004B2947"/>
    <w:rsid w:val="004B5DEE"/>
    <w:rsid w:val="004B63E6"/>
    <w:rsid w:val="004B7BD9"/>
    <w:rsid w:val="004C1892"/>
    <w:rsid w:val="004C2E04"/>
    <w:rsid w:val="004C3A06"/>
    <w:rsid w:val="004C3B3F"/>
    <w:rsid w:val="004C4D8A"/>
    <w:rsid w:val="004C5E82"/>
    <w:rsid w:val="004C69E6"/>
    <w:rsid w:val="004C6EB9"/>
    <w:rsid w:val="004C7223"/>
    <w:rsid w:val="004C79CB"/>
    <w:rsid w:val="004D1C48"/>
    <w:rsid w:val="004D23B1"/>
    <w:rsid w:val="004D57FA"/>
    <w:rsid w:val="004D714A"/>
    <w:rsid w:val="004D74B5"/>
    <w:rsid w:val="004E15CC"/>
    <w:rsid w:val="004E1D8D"/>
    <w:rsid w:val="004E2D99"/>
    <w:rsid w:val="004E2DDA"/>
    <w:rsid w:val="004E59DB"/>
    <w:rsid w:val="004E628C"/>
    <w:rsid w:val="004E6305"/>
    <w:rsid w:val="004F21EA"/>
    <w:rsid w:val="004F25C9"/>
    <w:rsid w:val="004F2DBE"/>
    <w:rsid w:val="004F3ED2"/>
    <w:rsid w:val="004F4009"/>
    <w:rsid w:val="004F4E16"/>
    <w:rsid w:val="004F5239"/>
    <w:rsid w:val="004F5BA2"/>
    <w:rsid w:val="004F5F5A"/>
    <w:rsid w:val="004F6468"/>
    <w:rsid w:val="004F78C3"/>
    <w:rsid w:val="0050094B"/>
    <w:rsid w:val="00505480"/>
    <w:rsid w:val="00505999"/>
    <w:rsid w:val="005061E9"/>
    <w:rsid w:val="00506D15"/>
    <w:rsid w:val="00507ACC"/>
    <w:rsid w:val="00507B26"/>
    <w:rsid w:val="0051031B"/>
    <w:rsid w:val="00512AB2"/>
    <w:rsid w:val="005219BA"/>
    <w:rsid w:val="00521FA0"/>
    <w:rsid w:val="00522059"/>
    <w:rsid w:val="00524E2E"/>
    <w:rsid w:val="00527723"/>
    <w:rsid w:val="00530513"/>
    <w:rsid w:val="005306DF"/>
    <w:rsid w:val="00530F61"/>
    <w:rsid w:val="005322EE"/>
    <w:rsid w:val="00532658"/>
    <w:rsid w:val="00536566"/>
    <w:rsid w:val="00537796"/>
    <w:rsid w:val="00543D35"/>
    <w:rsid w:val="00543E75"/>
    <w:rsid w:val="00544551"/>
    <w:rsid w:val="005446D9"/>
    <w:rsid w:val="005454B0"/>
    <w:rsid w:val="005528F6"/>
    <w:rsid w:val="00553199"/>
    <w:rsid w:val="005537E3"/>
    <w:rsid w:val="00560133"/>
    <w:rsid w:val="00560AB6"/>
    <w:rsid w:val="005625B5"/>
    <w:rsid w:val="00564934"/>
    <w:rsid w:val="00567A64"/>
    <w:rsid w:val="00570B47"/>
    <w:rsid w:val="005710E4"/>
    <w:rsid w:val="0057151E"/>
    <w:rsid w:val="00571D24"/>
    <w:rsid w:val="0057296C"/>
    <w:rsid w:val="005743C7"/>
    <w:rsid w:val="00575F64"/>
    <w:rsid w:val="0057608F"/>
    <w:rsid w:val="00577344"/>
    <w:rsid w:val="00584988"/>
    <w:rsid w:val="005856BF"/>
    <w:rsid w:val="00586F7F"/>
    <w:rsid w:val="00590305"/>
    <w:rsid w:val="00593E55"/>
    <w:rsid w:val="00594F76"/>
    <w:rsid w:val="005962AF"/>
    <w:rsid w:val="00596D21"/>
    <w:rsid w:val="005A04F3"/>
    <w:rsid w:val="005A1676"/>
    <w:rsid w:val="005A6483"/>
    <w:rsid w:val="005A777F"/>
    <w:rsid w:val="005B396E"/>
    <w:rsid w:val="005B618F"/>
    <w:rsid w:val="005B68C5"/>
    <w:rsid w:val="005C15F0"/>
    <w:rsid w:val="005C1C2E"/>
    <w:rsid w:val="005C2F64"/>
    <w:rsid w:val="005C3C52"/>
    <w:rsid w:val="005C70FB"/>
    <w:rsid w:val="005D0E0D"/>
    <w:rsid w:val="005D36AF"/>
    <w:rsid w:val="005D3FFE"/>
    <w:rsid w:val="005D4BF2"/>
    <w:rsid w:val="005D5E7C"/>
    <w:rsid w:val="005E0D3D"/>
    <w:rsid w:val="005E1004"/>
    <w:rsid w:val="005E5704"/>
    <w:rsid w:val="005F0AB7"/>
    <w:rsid w:val="005F21A0"/>
    <w:rsid w:val="005F3B85"/>
    <w:rsid w:val="005F5628"/>
    <w:rsid w:val="005F5C73"/>
    <w:rsid w:val="006008E7"/>
    <w:rsid w:val="00600B82"/>
    <w:rsid w:val="00602322"/>
    <w:rsid w:val="0060487C"/>
    <w:rsid w:val="006069D0"/>
    <w:rsid w:val="006118BF"/>
    <w:rsid w:val="006122A0"/>
    <w:rsid w:val="00615540"/>
    <w:rsid w:val="006159C9"/>
    <w:rsid w:val="00616AD0"/>
    <w:rsid w:val="0061704A"/>
    <w:rsid w:val="006205B5"/>
    <w:rsid w:val="0062095A"/>
    <w:rsid w:val="00624164"/>
    <w:rsid w:val="006264CD"/>
    <w:rsid w:val="0062737E"/>
    <w:rsid w:val="006309AD"/>
    <w:rsid w:val="00630D78"/>
    <w:rsid w:val="006310DF"/>
    <w:rsid w:val="00631513"/>
    <w:rsid w:val="006315A3"/>
    <w:rsid w:val="00631B46"/>
    <w:rsid w:val="0063552F"/>
    <w:rsid w:val="006364A3"/>
    <w:rsid w:val="00637A21"/>
    <w:rsid w:val="006416C1"/>
    <w:rsid w:val="0064256B"/>
    <w:rsid w:val="00642C08"/>
    <w:rsid w:val="00646712"/>
    <w:rsid w:val="00652310"/>
    <w:rsid w:val="00652D36"/>
    <w:rsid w:val="0065371C"/>
    <w:rsid w:val="00653E67"/>
    <w:rsid w:val="00654DBF"/>
    <w:rsid w:val="00660A37"/>
    <w:rsid w:val="00666118"/>
    <w:rsid w:val="006700FA"/>
    <w:rsid w:val="0067040D"/>
    <w:rsid w:val="0067138E"/>
    <w:rsid w:val="00674D74"/>
    <w:rsid w:val="00675810"/>
    <w:rsid w:val="00680B2D"/>
    <w:rsid w:val="00680B59"/>
    <w:rsid w:val="00681A88"/>
    <w:rsid w:val="0068528D"/>
    <w:rsid w:val="006857C4"/>
    <w:rsid w:val="00687300"/>
    <w:rsid w:val="00687BCF"/>
    <w:rsid w:val="00687F38"/>
    <w:rsid w:val="00690C85"/>
    <w:rsid w:val="00691485"/>
    <w:rsid w:val="00692608"/>
    <w:rsid w:val="006A154A"/>
    <w:rsid w:val="006A2274"/>
    <w:rsid w:val="006A24ED"/>
    <w:rsid w:val="006A51D2"/>
    <w:rsid w:val="006A69EB"/>
    <w:rsid w:val="006A72D9"/>
    <w:rsid w:val="006B22FC"/>
    <w:rsid w:val="006B2D8B"/>
    <w:rsid w:val="006B5AA2"/>
    <w:rsid w:val="006B7768"/>
    <w:rsid w:val="006C189A"/>
    <w:rsid w:val="006C4947"/>
    <w:rsid w:val="006C5FA2"/>
    <w:rsid w:val="006D0DE5"/>
    <w:rsid w:val="006D14AB"/>
    <w:rsid w:val="006D2704"/>
    <w:rsid w:val="006D298F"/>
    <w:rsid w:val="006D4254"/>
    <w:rsid w:val="006D4A31"/>
    <w:rsid w:val="006D4D07"/>
    <w:rsid w:val="006D5045"/>
    <w:rsid w:val="006E3B9F"/>
    <w:rsid w:val="006E55FD"/>
    <w:rsid w:val="006E588F"/>
    <w:rsid w:val="006F0F13"/>
    <w:rsid w:val="006F1559"/>
    <w:rsid w:val="006F2E8D"/>
    <w:rsid w:val="006F2FF1"/>
    <w:rsid w:val="006F4906"/>
    <w:rsid w:val="006F6C66"/>
    <w:rsid w:val="007000B9"/>
    <w:rsid w:val="007017B9"/>
    <w:rsid w:val="00706235"/>
    <w:rsid w:val="007065A2"/>
    <w:rsid w:val="00706C46"/>
    <w:rsid w:val="00711CBB"/>
    <w:rsid w:val="00714B90"/>
    <w:rsid w:val="00714DE4"/>
    <w:rsid w:val="007160BD"/>
    <w:rsid w:val="00733F20"/>
    <w:rsid w:val="007345C4"/>
    <w:rsid w:val="00734FBF"/>
    <w:rsid w:val="0073624B"/>
    <w:rsid w:val="00736D28"/>
    <w:rsid w:val="00736D97"/>
    <w:rsid w:val="00737079"/>
    <w:rsid w:val="0073718B"/>
    <w:rsid w:val="007379A5"/>
    <w:rsid w:val="007404F0"/>
    <w:rsid w:val="0074399C"/>
    <w:rsid w:val="00746EBD"/>
    <w:rsid w:val="007478E4"/>
    <w:rsid w:val="00755A23"/>
    <w:rsid w:val="0075604D"/>
    <w:rsid w:val="007604C3"/>
    <w:rsid w:val="00761014"/>
    <w:rsid w:val="00761818"/>
    <w:rsid w:val="00762321"/>
    <w:rsid w:val="00762A03"/>
    <w:rsid w:val="00762BE7"/>
    <w:rsid w:val="00764302"/>
    <w:rsid w:val="00765659"/>
    <w:rsid w:val="007658A1"/>
    <w:rsid w:val="00766F28"/>
    <w:rsid w:val="00767D80"/>
    <w:rsid w:val="00770750"/>
    <w:rsid w:val="007738F7"/>
    <w:rsid w:val="00773F9E"/>
    <w:rsid w:val="00774CE4"/>
    <w:rsid w:val="00776BA6"/>
    <w:rsid w:val="0077790F"/>
    <w:rsid w:val="00782086"/>
    <w:rsid w:val="00782584"/>
    <w:rsid w:val="007838EB"/>
    <w:rsid w:val="007851DC"/>
    <w:rsid w:val="0079078E"/>
    <w:rsid w:val="0079222F"/>
    <w:rsid w:val="00793FBF"/>
    <w:rsid w:val="0079671C"/>
    <w:rsid w:val="007A1196"/>
    <w:rsid w:val="007A2C11"/>
    <w:rsid w:val="007A3B41"/>
    <w:rsid w:val="007B0731"/>
    <w:rsid w:val="007B0B45"/>
    <w:rsid w:val="007B1253"/>
    <w:rsid w:val="007B1AE3"/>
    <w:rsid w:val="007B1DE7"/>
    <w:rsid w:val="007B1EFF"/>
    <w:rsid w:val="007B33AA"/>
    <w:rsid w:val="007B3B87"/>
    <w:rsid w:val="007B7D97"/>
    <w:rsid w:val="007C1FCB"/>
    <w:rsid w:val="007C2ABF"/>
    <w:rsid w:val="007D14F1"/>
    <w:rsid w:val="007D294D"/>
    <w:rsid w:val="007D3109"/>
    <w:rsid w:val="007D31DC"/>
    <w:rsid w:val="007D69E5"/>
    <w:rsid w:val="007E0214"/>
    <w:rsid w:val="007E192A"/>
    <w:rsid w:val="007E50D9"/>
    <w:rsid w:val="007E5140"/>
    <w:rsid w:val="007E70FA"/>
    <w:rsid w:val="007E71BF"/>
    <w:rsid w:val="007E72A7"/>
    <w:rsid w:val="007F1D38"/>
    <w:rsid w:val="007F549B"/>
    <w:rsid w:val="007F582D"/>
    <w:rsid w:val="007F6595"/>
    <w:rsid w:val="007F672B"/>
    <w:rsid w:val="007F76CA"/>
    <w:rsid w:val="00800ABB"/>
    <w:rsid w:val="00803939"/>
    <w:rsid w:val="00804EBB"/>
    <w:rsid w:val="00807B0D"/>
    <w:rsid w:val="008106C4"/>
    <w:rsid w:val="00813032"/>
    <w:rsid w:val="00814D85"/>
    <w:rsid w:val="008170D3"/>
    <w:rsid w:val="00817791"/>
    <w:rsid w:val="00825F21"/>
    <w:rsid w:val="00831103"/>
    <w:rsid w:val="00840DEC"/>
    <w:rsid w:val="0084382A"/>
    <w:rsid w:val="00845408"/>
    <w:rsid w:val="008454E3"/>
    <w:rsid w:val="00845A3F"/>
    <w:rsid w:val="0084774D"/>
    <w:rsid w:val="008511DB"/>
    <w:rsid w:val="008519FE"/>
    <w:rsid w:val="008540A3"/>
    <w:rsid w:val="00857F33"/>
    <w:rsid w:val="008604E7"/>
    <w:rsid w:val="00861971"/>
    <w:rsid w:val="008627A5"/>
    <w:rsid w:val="00864A49"/>
    <w:rsid w:val="00866AD7"/>
    <w:rsid w:val="00866D69"/>
    <w:rsid w:val="00870C83"/>
    <w:rsid w:val="00881462"/>
    <w:rsid w:val="00882141"/>
    <w:rsid w:val="0088235A"/>
    <w:rsid w:val="00884263"/>
    <w:rsid w:val="00884A33"/>
    <w:rsid w:val="0088511B"/>
    <w:rsid w:val="00886757"/>
    <w:rsid w:val="00886BFF"/>
    <w:rsid w:val="00891344"/>
    <w:rsid w:val="00897976"/>
    <w:rsid w:val="008A1D90"/>
    <w:rsid w:val="008A1F45"/>
    <w:rsid w:val="008A299A"/>
    <w:rsid w:val="008A3F0A"/>
    <w:rsid w:val="008A68AF"/>
    <w:rsid w:val="008A6E19"/>
    <w:rsid w:val="008A6F6C"/>
    <w:rsid w:val="008B0110"/>
    <w:rsid w:val="008B430D"/>
    <w:rsid w:val="008B67F5"/>
    <w:rsid w:val="008B6E6D"/>
    <w:rsid w:val="008B7768"/>
    <w:rsid w:val="008C0715"/>
    <w:rsid w:val="008C0736"/>
    <w:rsid w:val="008C27E8"/>
    <w:rsid w:val="008C5491"/>
    <w:rsid w:val="008C59CE"/>
    <w:rsid w:val="008D1749"/>
    <w:rsid w:val="008D1D34"/>
    <w:rsid w:val="008D2997"/>
    <w:rsid w:val="008D3C56"/>
    <w:rsid w:val="008D3E29"/>
    <w:rsid w:val="008D60B5"/>
    <w:rsid w:val="008D6338"/>
    <w:rsid w:val="008D68B8"/>
    <w:rsid w:val="008D73B8"/>
    <w:rsid w:val="008E38D1"/>
    <w:rsid w:val="008E4B16"/>
    <w:rsid w:val="008E5656"/>
    <w:rsid w:val="008E7A73"/>
    <w:rsid w:val="008F0896"/>
    <w:rsid w:val="008F1B14"/>
    <w:rsid w:val="008F27DB"/>
    <w:rsid w:val="008F27F3"/>
    <w:rsid w:val="008F5AA2"/>
    <w:rsid w:val="008F5CFB"/>
    <w:rsid w:val="008F708D"/>
    <w:rsid w:val="00900EE8"/>
    <w:rsid w:val="00902763"/>
    <w:rsid w:val="009076DF"/>
    <w:rsid w:val="00911B57"/>
    <w:rsid w:val="00911C7A"/>
    <w:rsid w:val="00912EC1"/>
    <w:rsid w:val="00913ECC"/>
    <w:rsid w:val="00914E8A"/>
    <w:rsid w:val="00916A17"/>
    <w:rsid w:val="00916F0E"/>
    <w:rsid w:val="00917E09"/>
    <w:rsid w:val="009214F9"/>
    <w:rsid w:val="00922D84"/>
    <w:rsid w:val="0092693B"/>
    <w:rsid w:val="00927F4A"/>
    <w:rsid w:val="00931428"/>
    <w:rsid w:val="009320BA"/>
    <w:rsid w:val="00932CD0"/>
    <w:rsid w:val="009350DC"/>
    <w:rsid w:val="00937026"/>
    <w:rsid w:val="00937506"/>
    <w:rsid w:val="0094184B"/>
    <w:rsid w:val="00943B03"/>
    <w:rsid w:val="0094448B"/>
    <w:rsid w:val="00952753"/>
    <w:rsid w:val="00954CF1"/>
    <w:rsid w:val="0095559F"/>
    <w:rsid w:val="00955DE7"/>
    <w:rsid w:val="00961D42"/>
    <w:rsid w:val="00961E5D"/>
    <w:rsid w:val="00963A5B"/>
    <w:rsid w:val="00963BC2"/>
    <w:rsid w:val="00964489"/>
    <w:rsid w:val="009656FD"/>
    <w:rsid w:val="00967ADE"/>
    <w:rsid w:val="00970BD7"/>
    <w:rsid w:val="00972CD3"/>
    <w:rsid w:val="00974247"/>
    <w:rsid w:val="00974D71"/>
    <w:rsid w:val="00975971"/>
    <w:rsid w:val="00975C2A"/>
    <w:rsid w:val="00980D41"/>
    <w:rsid w:val="009823E0"/>
    <w:rsid w:val="0098256D"/>
    <w:rsid w:val="00982CAE"/>
    <w:rsid w:val="00983D92"/>
    <w:rsid w:val="009867FA"/>
    <w:rsid w:val="00986864"/>
    <w:rsid w:val="009870D0"/>
    <w:rsid w:val="00990AB1"/>
    <w:rsid w:val="00992E6C"/>
    <w:rsid w:val="00995716"/>
    <w:rsid w:val="00996198"/>
    <w:rsid w:val="009A085E"/>
    <w:rsid w:val="009A3ECB"/>
    <w:rsid w:val="009A5AB0"/>
    <w:rsid w:val="009A5E4D"/>
    <w:rsid w:val="009A6278"/>
    <w:rsid w:val="009B1021"/>
    <w:rsid w:val="009B117B"/>
    <w:rsid w:val="009B1819"/>
    <w:rsid w:val="009B20EE"/>
    <w:rsid w:val="009B233A"/>
    <w:rsid w:val="009B2902"/>
    <w:rsid w:val="009B2C7C"/>
    <w:rsid w:val="009B569E"/>
    <w:rsid w:val="009B5E0C"/>
    <w:rsid w:val="009B5E10"/>
    <w:rsid w:val="009B6EAF"/>
    <w:rsid w:val="009B7AAE"/>
    <w:rsid w:val="009B7FA4"/>
    <w:rsid w:val="009C051E"/>
    <w:rsid w:val="009C112C"/>
    <w:rsid w:val="009C199B"/>
    <w:rsid w:val="009C203C"/>
    <w:rsid w:val="009C2631"/>
    <w:rsid w:val="009C2661"/>
    <w:rsid w:val="009C34F4"/>
    <w:rsid w:val="009C3D1B"/>
    <w:rsid w:val="009C3D98"/>
    <w:rsid w:val="009C5614"/>
    <w:rsid w:val="009C6762"/>
    <w:rsid w:val="009D1428"/>
    <w:rsid w:val="009D160D"/>
    <w:rsid w:val="009D1CCE"/>
    <w:rsid w:val="009D6332"/>
    <w:rsid w:val="009D69E4"/>
    <w:rsid w:val="009E0D84"/>
    <w:rsid w:val="009E2184"/>
    <w:rsid w:val="009E385D"/>
    <w:rsid w:val="009F1B5D"/>
    <w:rsid w:val="009F200F"/>
    <w:rsid w:val="009F2095"/>
    <w:rsid w:val="009F248E"/>
    <w:rsid w:val="009F79BC"/>
    <w:rsid w:val="00A01792"/>
    <w:rsid w:val="00A01DB6"/>
    <w:rsid w:val="00A02B9D"/>
    <w:rsid w:val="00A048BC"/>
    <w:rsid w:val="00A04ED3"/>
    <w:rsid w:val="00A06610"/>
    <w:rsid w:val="00A101CF"/>
    <w:rsid w:val="00A10D10"/>
    <w:rsid w:val="00A1137C"/>
    <w:rsid w:val="00A136FB"/>
    <w:rsid w:val="00A13792"/>
    <w:rsid w:val="00A146A5"/>
    <w:rsid w:val="00A17190"/>
    <w:rsid w:val="00A214DE"/>
    <w:rsid w:val="00A23DAF"/>
    <w:rsid w:val="00A2559B"/>
    <w:rsid w:val="00A25F34"/>
    <w:rsid w:val="00A30312"/>
    <w:rsid w:val="00A30D38"/>
    <w:rsid w:val="00A3109E"/>
    <w:rsid w:val="00A31A42"/>
    <w:rsid w:val="00A4137F"/>
    <w:rsid w:val="00A42BFE"/>
    <w:rsid w:val="00A462FB"/>
    <w:rsid w:val="00A465D4"/>
    <w:rsid w:val="00A47989"/>
    <w:rsid w:val="00A533C6"/>
    <w:rsid w:val="00A55AC9"/>
    <w:rsid w:val="00A57179"/>
    <w:rsid w:val="00A61403"/>
    <w:rsid w:val="00A617AF"/>
    <w:rsid w:val="00A61D6E"/>
    <w:rsid w:val="00A624F5"/>
    <w:rsid w:val="00A659E4"/>
    <w:rsid w:val="00A702F4"/>
    <w:rsid w:val="00A706C9"/>
    <w:rsid w:val="00A72D6D"/>
    <w:rsid w:val="00A736D4"/>
    <w:rsid w:val="00A73B7F"/>
    <w:rsid w:val="00A73C1F"/>
    <w:rsid w:val="00A77381"/>
    <w:rsid w:val="00A7753E"/>
    <w:rsid w:val="00A840CB"/>
    <w:rsid w:val="00A84719"/>
    <w:rsid w:val="00A86325"/>
    <w:rsid w:val="00A86D41"/>
    <w:rsid w:val="00A94327"/>
    <w:rsid w:val="00A94EB7"/>
    <w:rsid w:val="00A95C71"/>
    <w:rsid w:val="00A968C3"/>
    <w:rsid w:val="00AA025A"/>
    <w:rsid w:val="00AA2FDE"/>
    <w:rsid w:val="00AA4314"/>
    <w:rsid w:val="00AA5B6E"/>
    <w:rsid w:val="00AB10D9"/>
    <w:rsid w:val="00AB22B4"/>
    <w:rsid w:val="00AB3462"/>
    <w:rsid w:val="00AB4CE3"/>
    <w:rsid w:val="00AB677D"/>
    <w:rsid w:val="00AC2B0E"/>
    <w:rsid w:val="00AC3FC8"/>
    <w:rsid w:val="00AC586E"/>
    <w:rsid w:val="00AC668C"/>
    <w:rsid w:val="00AC7EC4"/>
    <w:rsid w:val="00AD11E1"/>
    <w:rsid w:val="00AD3EA8"/>
    <w:rsid w:val="00AD6A05"/>
    <w:rsid w:val="00AD6C11"/>
    <w:rsid w:val="00AD7591"/>
    <w:rsid w:val="00AE02C1"/>
    <w:rsid w:val="00AE030E"/>
    <w:rsid w:val="00AE0D23"/>
    <w:rsid w:val="00AE4259"/>
    <w:rsid w:val="00AE4C05"/>
    <w:rsid w:val="00AE78DD"/>
    <w:rsid w:val="00AF17B1"/>
    <w:rsid w:val="00AF330A"/>
    <w:rsid w:val="00AF43B4"/>
    <w:rsid w:val="00AF5AD2"/>
    <w:rsid w:val="00AF5B41"/>
    <w:rsid w:val="00AF5F75"/>
    <w:rsid w:val="00AF68C6"/>
    <w:rsid w:val="00AF7618"/>
    <w:rsid w:val="00B000FD"/>
    <w:rsid w:val="00B0152D"/>
    <w:rsid w:val="00B0275C"/>
    <w:rsid w:val="00B046EE"/>
    <w:rsid w:val="00B047E4"/>
    <w:rsid w:val="00B0492F"/>
    <w:rsid w:val="00B04B5A"/>
    <w:rsid w:val="00B05C4A"/>
    <w:rsid w:val="00B07D4A"/>
    <w:rsid w:val="00B0A9D9"/>
    <w:rsid w:val="00B1010F"/>
    <w:rsid w:val="00B10894"/>
    <w:rsid w:val="00B110F0"/>
    <w:rsid w:val="00B1281F"/>
    <w:rsid w:val="00B12DBE"/>
    <w:rsid w:val="00B14321"/>
    <w:rsid w:val="00B14590"/>
    <w:rsid w:val="00B15ABD"/>
    <w:rsid w:val="00B20262"/>
    <w:rsid w:val="00B22231"/>
    <w:rsid w:val="00B22F4E"/>
    <w:rsid w:val="00B23907"/>
    <w:rsid w:val="00B25412"/>
    <w:rsid w:val="00B34434"/>
    <w:rsid w:val="00B34B21"/>
    <w:rsid w:val="00B3531E"/>
    <w:rsid w:val="00B35B96"/>
    <w:rsid w:val="00B40A81"/>
    <w:rsid w:val="00B41211"/>
    <w:rsid w:val="00B41B25"/>
    <w:rsid w:val="00B439C6"/>
    <w:rsid w:val="00B44F33"/>
    <w:rsid w:val="00B4564E"/>
    <w:rsid w:val="00B47DB7"/>
    <w:rsid w:val="00B50B54"/>
    <w:rsid w:val="00B51C1E"/>
    <w:rsid w:val="00B55017"/>
    <w:rsid w:val="00B55331"/>
    <w:rsid w:val="00B56E14"/>
    <w:rsid w:val="00B56E5B"/>
    <w:rsid w:val="00B56E9A"/>
    <w:rsid w:val="00B62523"/>
    <w:rsid w:val="00B6590C"/>
    <w:rsid w:val="00B65B36"/>
    <w:rsid w:val="00B71105"/>
    <w:rsid w:val="00B72198"/>
    <w:rsid w:val="00B732B0"/>
    <w:rsid w:val="00B745B3"/>
    <w:rsid w:val="00B76DE5"/>
    <w:rsid w:val="00B76F15"/>
    <w:rsid w:val="00B8053B"/>
    <w:rsid w:val="00B81959"/>
    <w:rsid w:val="00B85AE5"/>
    <w:rsid w:val="00B877D9"/>
    <w:rsid w:val="00B90E53"/>
    <w:rsid w:val="00B923C2"/>
    <w:rsid w:val="00B93146"/>
    <w:rsid w:val="00B934EC"/>
    <w:rsid w:val="00B94E81"/>
    <w:rsid w:val="00B95518"/>
    <w:rsid w:val="00B96110"/>
    <w:rsid w:val="00BA3106"/>
    <w:rsid w:val="00BA74AB"/>
    <w:rsid w:val="00BA7F62"/>
    <w:rsid w:val="00BB0C7C"/>
    <w:rsid w:val="00BB5462"/>
    <w:rsid w:val="00BB7377"/>
    <w:rsid w:val="00BC02CD"/>
    <w:rsid w:val="00BC0361"/>
    <w:rsid w:val="00BC13D5"/>
    <w:rsid w:val="00BC256A"/>
    <w:rsid w:val="00BC276F"/>
    <w:rsid w:val="00BC3996"/>
    <w:rsid w:val="00BC3C4C"/>
    <w:rsid w:val="00BC5BF6"/>
    <w:rsid w:val="00BC6069"/>
    <w:rsid w:val="00BD1E3F"/>
    <w:rsid w:val="00BD2459"/>
    <w:rsid w:val="00BD29AA"/>
    <w:rsid w:val="00BD4635"/>
    <w:rsid w:val="00BD4D9A"/>
    <w:rsid w:val="00BD697B"/>
    <w:rsid w:val="00BE04ED"/>
    <w:rsid w:val="00BE0B0E"/>
    <w:rsid w:val="00BE1606"/>
    <w:rsid w:val="00BE1F54"/>
    <w:rsid w:val="00BE4770"/>
    <w:rsid w:val="00BE57BB"/>
    <w:rsid w:val="00BE596F"/>
    <w:rsid w:val="00BE6B2F"/>
    <w:rsid w:val="00BE7636"/>
    <w:rsid w:val="00BE7DBE"/>
    <w:rsid w:val="00BF0E61"/>
    <w:rsid w:val="00BF333E"/>
    <w:rsid w:val="00C01104"/>
    <w:rsid w:val="00C01C8A"/>
    <w:rsid w:val="00C025CA"/>
    <w:rsid w:val="00C03564"/>
    <w:rsid w:val="00C03F6D"/>
    <w:rsid w:val="00C05765"/>
    <w:rsid w:val="00C067BF"/>
    <w:rsid w:val="00C07324"/>
    <w:rsid w:val="00C121A1"/>
    <w:rsid w:val="00C13378"/>
    <w:rsid w:val="00C179E4"/>
    <w:rsid w:val="00C22112"/>
    <w:rsid w:val="00C23B03"/>
    <w:rsid w:val="00C27899"/>
    <w:rsid w:val="00C3118F"/>
    <w:rsid w:val="00C32357"/>
    <w:rsid w:val="00C360E6"/>
    <w:rsid w:val="00C373C8"/>
    <w:rsid w:val="00C406E8"/>
    <w:rsid w:val="00C434C0"/>
    <w:rsid w:val="00C449C8"/>
    <w:rsid w:val="00C4592A"/>
    <w:rsid w:val="00C50489"/>
    <w:rsid w:val="00C50C81"/>
    <w:rsid w:val="00C50CD7"/>
    <w:rsid w:val="00C5532D"/>
    <w:rsid w:val="00C55B60"/>
    <w:rsid w:val="00C561AF"/>
    <w:rsid w:val="00C605EE"/>
    <w:rsid w:val="00C60908"/>
    <w:rsid w:val="00C61444"/>
    <w:rsid w:val="00C627DD"/>
    <w:rsid w:val="00C64383"/>
    <w:rsid w:val="00C674A8"/>
    <w:rsid w:val="00C7755A"/>
    <w:rsid w:val="00C804AE"/>
    <w:rsid w:val="00C83D8F"/>
    <w:rsid w:val="00C84058"/>
    <w:rsid w:val="00C845BE"/>
    <w:rsid w:val="00C86136"/>
    <w:rsid w:val="00C9143C"/>
    <w:rsid w:val="00CA2ADB"/>
    <w:rsid w:val="00CA2F29"/>
    <w:rsid w:val="00CA2FFB"/>
    <w:rsid w:val="00CA5545"/>
    <w:rsid w:val="00CA6C15"/>
    <w:rsid w:val="00CA7273"/>
    <w:rsid w:val="00CA7860"/>
    <w:rsid w:val="00CB1AA9"/>
    <w:rsid w:val="00CB6F97"/>
    <w:rsid w:val="00CC1C9D"/>
    <w:rsid w:val="00CC43D0"/>
    <w:rsid w:val="00CC49FC"/>
    <w:rsid w:val="00CC609B"/>
    <w:rsid w:val="00CD11F5"/>
    <w:rsid w:val="00CD25B6"/>
    <w:rsid w:val="00CD3C82"/>
    <w:rsid w:val="00CD7007"/>
    <w:rsid w:val="00CE397B"/>
    <w:rsid w:val="00CE7C8C"/>
    <w:rsid w:val="00CF1A9B"/>
    <w:rsid w:val="00CF1E6B"/>
    <w:rsid w:val="00CF2B55"/>
    <w:rsid w:val="00CF2D3F"/>
    <w:rsid w:val="00CF3418"/>
    <w:rsid w:val="00CF62CF"/>
    <w:rsid w:val="00CF6A00"/>
    <w:rsid w:val="00CF707F"/>
    <w:rsid w:val="00CF74DB"/>
    <w:rsid w:val="00CF79A6"/>
    <w:rsid w:val="00CF7A37"/>
    <w:rsid w:val="00D0146D"/>
    <w:rsid w:val="00D028E9"/>
    <w:rsid w:val="00D03548"/>
    <w:rsid w:val="00D07DE0"/>
    <w:rsid w:val="00D1013F"/>
    <w:rsid w:val="00D11A16"/>
    <w:rsid w:val="00D1256F"/>
    <w:rsid w:val="00D13930"/>
    <w:rsid w:val="00D14674"/>
    <w:rsid w:val="00D16288"/>
    <w:rsid w:val="00D16C18"/>
    <w:rsid w:val="00D20168"/>
    <w:rsid w:val="00D22FBF"/>
    <w:rsid w:val="00D24B06"/>
    <w:rsid w:val="00D26976"/>
    <w:rsid w:val="00D31637"/>
    <w:rsid w:val="00D318B9"/>
    <w:rsid w:val="00D3230B"/>
    <w:rsid w:val="00D342F5"/>
    <w:rsid w:val="00D35605"/>
    <w:rsid w:val="00D36DFB"/>
    <w:rsid w:val="00D45DF8"/>
    <w:rsid w:val="00D4635D"/>
    <w:rsid w:val="00D502F1"/>
    <w:rsid w:val="00D53301"/>
    <w:rsid w:val="00D5736B"/>
    <w:rsid w:val="00D5765B"/>
    <w:rsid w:val="00D61517"/>
    <w:rsid w:val="00D624A8"/>
    <w:rsid w:val="00D632AF"/>
    <w:rsid w:val="00D644F3"/>
    <w:rsid w:val="00D64D14"/>
    <w:rsid w:val="00D66405"/>
    <w:rsid w:val="00D66B28"/>
    <w:rsid w:val="00D705C9"/>
    <w:rsid w:val="00D71017"/>
    <w:rsid w:val="00D717AB"/>
    <w:rsid w:val="00D743F6"/>
    <w:rsid w:val="00D7521A"/>
    <w:rsid w:val="00D76661"/>
    <w:rsid w:val="00D76D91"/>
    <w:rsid w:val="00D77303"/>
    <w:rsid w:val="00D80539"/>
    <w:rsid w:val="00D8369F"/>
    <w:rsid w:val="00D84434"/>
    <w:rsid w:val="00D86404"/>
    <w:rsid w:val="00D86D44"/>
    <w:rsid w:val="00D878CC"/>
    <w:rsid w:val="00D90AE5"/>
    <w:rsid w:val="00D91763"/>
    <w:rsid w:val="00D92430"/>
    <w:rsid w:val="00D92545"/>
    <w:rsid w:val="00D94147"/>
    <w:rsid w:val="00DA1E87"/>
    <w:rsid w:val="00DA470E"/>
    <w:rsid w:val="00DA6E48"/>
    <w:rsid w:val="00DA7354"/>
    <w:rsid w:val="00DB06F8"/>
    <w:rsid w:val="00DB0F98"/>
    <w:rsid w:val="00DB4A04"/>
    <w:rsid w:val="00DB66D2"/>
    <w:rsid w:val="00DC05F9"/>
    <w:rsid w:val="00DC070A"/>
    <w:rsid w:val="00DC132C"/>
    <w:rsid w:val="00DC22AA"/>
    <w:rsid w:val="00DC5D08"/>
    <w:rsid w:val="00DD1BF0"/>
    <w:rsid w:val="00DD24F3"/>
    <w:rsid w:val="00DD5EE9"/>
    <w:rsid w:val="00DE0527"/>
    <w:rsid w:val="00DE4B45"/>
    <w:rsid w:val="00DF04EF"/>
    <w:rsid w:val="00DF07A4"/>
    <w:rsid w:val="00DF0B1B"/>
    <w:rsid w:val="00DF0EF2"/>
    <w:rsid w:val="00DF236C"/>
    <w:rsid w:val="00DF30D6"/>
    <w:rsid w:val="00DF498B"/>
    <w:rsid w:val="00DF6C95"/>
    <w:rsid w:val="00DF7745"/>
    <w:rsid w:val="00E019C5"/>
    <w:rsid w:val="00E01C47"/>
    <w:rsid w:val="00E020EA"/>
    <w:rsid w:val="00E048A1"/>
    <w:rsid w:val="00E05277"/>
    <w:rsid w:val="00E071A9"/>
    <w:rsid w:val="00E10FBC"/>
    <w:rsid w:val="00E1113E"/>
    <w:rsid w:val="00E128C7"/>
    <w:rsid w:val="00E14DD8"/>
    <w:rsid w:val="00E1756F"/>
    <w:rsid w:val="00E17851"/>
    <w:rsid w:val="00E215A7"/>
    <w:rsid w:val="00E2247D"/>
    <w:rsid w:val="00E2326A"/>
    <w:rsid w:val="00E23FA9"/>
    <w:rsid w:val="00E24332"/>
    <w:rsid w:val="00E254CC"/>
    <w:rsid w:val="00E3121B"/>
    <w:rsid w:val="00E33C9E"/>
    <w:rsid w:val="00E341B5"/>
    <w:rsid w:val="00E34D25"/>
    <w:rsid w:val="00E35958"/>
    <w:rsid w:val="00E36FA8"/>
    <w:rsid w:val="00E44E49"/>
    <w:rsid w:val="00E47FF6"/>
    <w:rsid w:val="00E50F53"/>
    <w:rsid w:val="00E51449"/>
    <w:rsid w:val="00E516AE"/>
    <w:rsid w:val="00E53644"/>
    <w:rsid w:val="00E53783"/>
    <w:rsid w:val="00E55941"/>
    <w:rsid w:val="00E57132"/>
    <w:rsid w:val="00E6021B"/>
    <w:rsid w:val="00E60A08"/>
    <w:rsid w:val="00E61947"/>
    <w:rsid w:val="00E631AB"/>
    <w:rsid w:val="00E663D4"/>
    <w:rsid w:val="00E713A9"/>
    <w:rsid w:val="00E71A6C"/>
    <w:rsid w:val="00E71F46"/>
    <w:rsid w:val="00E7279D"/>
    <w:rsid w:val="00E73B91"/>
    <w:rsid w:val="00E741C0"/>
    <w:rsid w:val="00E74550"/>
    <w:rsid w:val="00E75186"/>
    <w:rsid w:val="00E763D5"/>
    <w:rsid w:val="00E767DD"/>
    <w:rsid w:val="00E77223"/>
    <w:rsid w:val="00E77C74"/>
    <w:rsid w:val="00E8008C"/>
    <w:rsid w:val="00E801D3"/>
    <w:rsid w:val="00E902A8"/>
    <w:rsid w:val="00E907DE"/>
    <w:rsid w:val="00E91330"/>
    <w:rsid w:val="00E93AB5"/>
    <w:rsid w:val="00E9637D"/>
    <w:rsid w:val="00E96EEA"/>
    <w:rsid w:val="00E97DCF"/>
    <w:rsid w:val="00E97E0C"/>
    <w:rsid w:val="00EA2F7D"/>
    <w:rsid w:val="00EA69C3"/>
    <w:rsid w:val="00EA7FB8"/>
    <w:rsid w:val="00EB0D04"/>
    <w:rsid w:val="00EB30A6"/>
    <w:rsid w:val="00EB5896"/>
    <w:rsid w:val="00EB5C03"/>
    <w:rsid w:val="00EC1F13"/>
    <w:rsid w:val="00EC2185"/>
    <w:rsid w:val="00EC3302"/>
    <w:rsid w:val="00EC367F"/>
    <w:rsid w:val="00EC4428"/>
    <w:rsid w:val="00EC57D3"/>
    <w:rsid w:val="00EC63B9"/>
    <w:rsid w:val="00ED03B1"/>
    <w:rsid w:val="00ED09B3"/>
    <w:rsid w:val="00ED2FD8"/>
    <w:rsid w:val="00ED3A79"/>
    <w:rsid w:val="00ED40AA"/>
    <w:rsid w:val="00ED45F8"/>
    <w:rsid w:val="00ED5509"/>
    <w:rsid w:val="00ED7B95"/>
    <w:rsid w:val="00EE07DE"/>
    <w:rsid w:val="00EE0876"/>
    <w:rsid w:val="00EE2E70"/>
    <w:rsid w:val="00EE5B3D"/>
    <w:rsid w:val="00EE64A8"/>
    <w:rsid w:val="00EE7802"/>
    <w:rsid w:val="00EE79C6"/>
    <w:rsid w:val="00EF032B"/>
    <w:rsid w:val="00EF12A5"/>
    <w:rsid w:val="00EF748B"/>
    <w:rsid w:val="00F01988"/>
    <w:rsid w:val="00F035D7"/>
    <w:rsid w:val="00F04D2A"/>
    <w:rsid w:val="00F07D64"/>
    <w:rsid w:val="00F11B0C"/>
    <w:rsid w:val="00F125CA"/>
    <w:rsid w:val="00F137AC"/>
    <w:rsid w:val="00F1383A"/>
    <w:rsid w:val="00F13C1A"/>
    <w:rsid w:val="00F15883"/>
    <w:rsid w:val="00F16306"/>
    <w:rsid w:val="00F16675"/>
    <w:rsid w:val="00F17EBE"/>
    <w:rsid w:val="00F200A1"/>
    <w:rsid w:val="00F20812"/>
    <w:rsid w:val="00F21C1B"/>
    <w:rsid w:val="00F22DA1"/>
    <w:rsid w:val="00F314CC"/>
    <w:rsid w:val="00F31B4C"/>
    <w:rsid w:val="00F325B0"/>
    <w:rsid w:val="00F32EEF"/>
    <w:rsid w:val="00F369EF"/>
    <w:rsid w:val="00F421D9"/>
    <w:rsid w:val="00F462EB"/>
    <w:rsid w:val="00F50D4D"/>
    <w:rsid w:val="00F50FFC"/>
    <w:rsid w:val="00F52EE7"/>
    <w:rsid w:val="00F56A8C"/>
    <w:rsid w:val="00F61474"/>
    <w:rsid w:val="00F61B98"/>
    <w:rsid w:val="00F63A9C"/>
    <w:rsid w:val="00F64539"/>
    <w:rsid w:val="00F647B9"/>
    <w:rsid w:val="00F64BC1"/>
    <w:rsid w:val="00F700FD"/>
    <w:rsid w:val="00F70630"/>
    <w:rsid w:val="00F715CD"/>
    <w:rsid w:val="00F72434"/>
    <w:rsid w:val="00F74244"/>
    <w:rsid w:val="00F749EA"/>
    <w:rsid w:val="00F74FEF"/>
    <w:rsid w:val="00F81410"/>
    <w:rsid w:val="00F8332E"/>
    <w:rsid w:val="00F85216"/>
    <w:rsid w:val="00F85D25"/>
    <w:rsid w:val="00F861C9"/>
    <w:rsid w:val="00F868F4"/>
    <w:rsid w:val="00F9048D"/>
    <w:rsid w:val="00F911B3"/>
    <w:rsid w:val="00F921AA"/>
    <w:rsid w:val="00F92E27"/>
    <w:rsid w:val="00F932D2"/>
    <w:rsid w:val="00F95CCB"/>
    <w:rsid w:val="00FA1243"/>
    <w:rsid w:val="00FA15C9"/>
    <w:rsid w:val="00FA23C5"/>
    <w:rsid w:val="00FB5562"/>
    <w:rsid w:val="00FC0620"/>
    <w:rsid w:val="00FC1D04"/>
    <w:rsid w:val="00FC221C"/>
    <w:rsid w:val="00FC47E6"/>
    <w:rsid w:val="00FC5A8F"/>
    <w:rsid w:val="00FD1E14"/>
    <w:rsid w:val="00FD566C"/>
    <w:rsid w:val="00FD7693"/>
    <w:rsid w:val="00FE2560"/>
    <w:rsid w:val="00FE25CB"/>
    <w:rsid w:val="00FE419A"/>
    <w:rsid w:val="00FE7CE7"/>
    <w:rsid w:val="00FF07D7"/>
    <w:rsid w:val="00FF2112"/>
    <w:rsid w:val="00FF63DC"/>
    <w:rsid w:val="00FF73A9"/>
    <w:rsid w:val="0124B8B2"/>
    <w:rsid w:val="01573512"/>
    <w:rsid w:val="01999C2A"/>
    <w:rsid w:val="01B64598"/>
    <w:rsid w:val="022CB38C"/>
    <w:rsid w:val="02369C1A"/>
    <w:rsid w:val="024A0A5D"/>
    <w:rsid w:val="024C0728"/>
    <w:rsid w:val="02D0368B"/>
    <w:rsid w:val="0300D68E"/>
    <w:rsid w:val="03A65929"/>
    <w:rsid w:val="03B3791A"/>
    <w:rsid w:val="03C562FF"/>
    <w:rsid w:val="03F992A8"/>
    <w:rsid w:val="047C32AA"/>
    <w:rsid w:val="05256C7A"/>
    <w:rsid w:val="05324BF1"/>
    <w:rsid w:val="0550042F"/>
    <w:rsid w:val="0553F68A"/>
    <w:rsid w:val="05A05699"/>
    <w:rsid w:val="05A68ABB"/>
    <w:rsid w:val="06D9975E"/>
    <w:rsid w:val="0709AF9B"/>
    <w:rsid w:val="0721C0D2"/>
    <w:rsid w:val="07997AAD"/>
    <w:rsid w:val="07B3C01D"/>
    <w:rsid w:val="082B8381"/>
    <w:rsid w:val="08361FAC"/>
    <w:rsid w:val="091F5C12"/>
    <w:rsid w:val="0987295E"/>
    <w:rsid w:val="0A267822"/>
    <w:rsid w:val="0A6E9C52"/>
    <w:rsid w:val="0A984BBA"/>
    <w:rsid w:val="0A98F23D"/>
    <w:rsid w:val="0AEAFA98"/>
    <w:rsid w:val="0BB32EC5"/>
    <w:rsid w:val="0BBF82A6"/>
    <w:rsid w:val="0C15E419"/>
    <w:rsid w:val="0C1BD41D"/>
    <w:rsid w:val="0CCAED27"/>
    <w:rsid w:val="0DB7F32D"/>
    <w:rsid w:val="0DD9B92B"/>
    <w:rsid w:val="0E4A8745"/>
    <w:rsid w:val="0E6ACBF4"/>
    <w:rsid w:val="0E6DD711"/>
    <w:rsid w:val="0EA0AD2C"/>
    <w:rsid w:val="0EED790A"/>
    <w:rsid w:val="106A71B4"/>
    <w:rsid w:val="10BF2585"/>
    <w:rsid w:val="10C97832"/>
    <w:rsid w:val="11223FC9"/>
    <w:rsid w:val="11D8482C"/>
    <w:rsid w:val="134E7F01"/>
    <w:rsid w:val="1352ACA1"/>
    <w:rsid w:val="13D2D046"/>
    <w:rsid w:val="1450AC9F"/>
    <w:rsid w:val="1493F4DE"/>
    <w:rsid w:val="14D8669D"/>
    <w:rsid w:val="14E74850"/>
    <w:rsid w:val="14FD8326"/>
    <w:rsid w:val="15010712"/>
    <w:rsid w:val="15AC291E"/>
    <w:rsid w:val="15F24C5C"/>
    <w:rsid w:val="1621520F"/>
    <w:rsid w:val="165F2AB6"/>
    <w:rsid w:val="1694DF75"/>
    <w:rsid w:val="16B4560D"/>
    <w:rsid w:val="16F12330"/>
    <w:rsid w:val="173DAC73"/>
    <w:rsid w:val="178F9974"/>
    <w:rsid w:val="17C46FD6"/>
    <w:rsid w:val="17E64018"/>
    <w:rsid w:val="17FF5FF3"/>
    <w:rsid w:val="184F7683"/>
    <w:rsid w:val="190DA82B"/>
    <w:rsid w:val="191A9DB6"/>
    <w:rsid w:val="19211789"/>
    <w:rsid w:val="1950C623"/>
    <w:rsid w:val="1A888E4F"/>
    <w:rsid w:val="1AB4840B"/>
    <w:rsid w:val="1C1AA2F4"/>
    <w:rsid w:val="1C95097A"/>
    <w:rsid w:val="1CCBAC45"/>
    <w:rsid w:val="1D4173B5"/>
    <w:rsid w:val="1D5018B8"/>
    <w:rsid w:val="1DE9E6ED"/>
    <w:rsid w:val="1E6B659B"/>
    <w:rsid w:val="1E9E9073"/>
    <w:rsid w:val="1EEED29B"/>
    <w:rsid w:val="1F3063D6"/>
    <w:rsid w:val="1F7948DE"/>
    <w:rsid w:val="1F91077E"/>
    <w:rsid w:val="20190864"/>
    <w:rsid w:val="2060619E"/>
    <w:rsid w:val="2078444C"/>
    <w:rsid w:val="2106DC43"/>
    <w:rsid w:val="21A65A54"/>
    <w:rsid w:val="228262F6"/>
    <w:rsid w:val="22C21572"/>
    <w:rsid w:val="2337CD07"/>
    <w:rsid w:val="23486B66"/>
    <w:rsid w:val="23B9B9E4"/>
    <w:rsid w:val="23DD92EA"/>
    <w:rsid w:val="240C12EE"/>
    <w:rsid w:val="259463C4"/>
    <w:rsid w:val="25E70AAD"/>
    <w:rsid w:val="26C35536"/>
    <w:rsid w:val="26E273F4"/>
    <w:rsid w:val="26F05229"/>
    <w:rsid w:val="276DDBEF"/>
    <w:rsid w:val="27920234"/>
    <w:rsid w:val="279749E5"/>
    <w:rsid w:val="28046070"/>
    <w:rsid w:val="28080925"/>
    <w:rsid w:val="289E0D96"/>
    <w:rsid w:val="29AC22AD"/>
    <w:rsid w:val="29C129B7"/>
    <w:rsid w:val="2A09EFAC"/>
    <w:rsid w:val="2A8B1CA2"/>
    <w:rsid w:val="2A9F48F0"/>
    <w:rsid w:val="2AAE0820"/>
    <w:rsid w:val="2ADEDDC1"/>
    <w:rsid w:val="2B2535D6"/>
    <w:rsid w:val="2B39AAC8"/>
    <w:rsid w:val="2BBFEAB0"/>
    <w:rsid w:val="2C0394CB"/>
    <w:rsid w:val="2CBF71ED"/>
    <w:rsid w:val="2D336469"/>
    <w:rsid w:val="2E13E9A9"/>
    <w:rsid w:val="2E388827"/>
    <w:rsid w:val="2EB3C63B"/>
    <w:rsid w:val="2FB7854A"/>
    <w:rsid w:val="300F9E80"/>
    <w:rsid w:val="3014EBD5"/>
    <w:rsid w:val="30E537B9"/>
    <w:rsid w:val="310CF35A"/>
    <w:rsid w:val="317DA279"/>
    <w:rsid w:val="31C96438"/>
    <w:rsid w:val="31C99A5B"/>
    <w:rsid w:val="31DD5D5B"/>
    <w:rsid w:val="320E5230"/>
    <w:rsid w:val="335FCA30"/>
    <w:rsid w:val="336BE311"/>
    <w:rsid w:val="33E8CD60"/>
    <w:rsid w:val="340EA6B0"/>
    <w:rsid w:val="34522BD4"/>
    <w:rsid w:val="3452E228"/>
    <w:rsid w:val="349E61E3"/>
    <w:rsid w:val="34C67B4B"/>
    <w:rsid w:val="3554C089"/>
    <w:rsid w:val="35B54D1E"/>
    <w:rsid w:val="35D4F9BC"/>
    <w:rsid w:val="3626C4A9"/>
    <w:rsid w:val="363B536A"/>
    <w:rsid w:val="36D20AB3"/>
    <w:rsid w:val="3758578A"/>
    <w:rsid w:val="37DD12C4"/>
    <w:rsid w:val="37FE5F59"/>
    <w:rsid w:val="3823F8BA"/>
    <w:rsid w:val="3873D4B6"/>
    <w:rsid w:val="38984FB1"/>
    <w:rsid w:val="390D3BF3"/>
    <w:rsid w:val="3918D602"/>
    <w:rsid w:val="391BB111"/>
    <w:rsid w:val="391C4DC6"/>
    <w:rsid w:val="39612BAC"/>
    <w:rsid w:val="399F995E"/>
    <w:rsid w:val="3A35A038"/>
    <w:rsid w:val="3B98AA5B"/>
    <w:rsid w:val="3BE5DD46"/>
    <w:rsid w:val="3BECCB3C"/>
    <w:rsid w:val="3C465C7B"/>
    <w:rsid w:val="3E2FE71F"/>
    <w:rsid w:val="3F1E40B4"/>
    <w:rsid w:val="3F477393"/>
    <w:rsid w:val="3F725523"/>
    <w:rsid w:val="3F8D8DA1"/>
    <w:rsid w:val="3FAA2B61"/>
    <w:rsid w:val="3FDDF13D"/>
    <w:rsid w:val="403CB2FC"/>
    <w:rsid w:val="40892A16"/>
    <w:rsid w:val="41858954"/>
    <w:rsid w:val="421AFF0D"/>
    <w:rsid w:val="42542C67"/>
    <w:rsid w:val="43063FAC"/>
    <w:rsid w:val="4351E95B"/>
    <w:rsid w:val="441F94A0"/>
    <w:rsid w:val="443C18E2"/>
    <w:rsid w:val="44E6AF26"/>
    <w:rsid w:val="44EB24C5"/>
    <w:rsid w:val="45A72CC8"/>
    <w:rsid w:val="4615F2D7"/>
    <w:rsid w:val="46714EA1"/>
    <w:rsid w:val="46770465"/>
    <w:rsid w:val="46A303B2"/>
    <w:rsid w:val="47566561"/>
    <w:rsid w:val="47CDF915"/>
    <w:rsid w:val="47F9350D"/>
    <w:rsid w:val="48A4EDB8"/>
    <w:rsid w:val="48AA0B3B"/>
    <w:rsid w:val="48E30F4F"/>
    <w:rsid w:val="49A59061"/>
    <w:rsid w:val="49AFD537"/>
    <w:rsid w:val="49F58E06"/>
    <w:rsid w:val="4A1B8C62"/>
    <w:rsid w:val="4A1C4D63"/>
    <w:rsid w:val="4AAA7674"/>
    <w:rsid w:val="4B43A062"/>
    <w:rsid w:val="4BCF602E"/>
    <w:rsid w:val="4C04FC9A"/>
    <w:rsid w:val="4CE682AC"/>
    <w:rsid w:val="4D000749"/>
    <w:rsid w:val="4D8043D2"/>
    <w:rsid w:val="4E35A763"/>
    <w:rsid w:val="4E672BC2"/>
    <w:rsid w:val="4EAF9FAB"/>
    <w:rsid w:val="4F1A5E94"/>
    <w:rsid w:val="4F46DCDE"/>
    <w:rsid w:val="4F959917"/>
    <w:rsid w:val="4FCA514E"/>
    <w:rsid w:val="4FD8C91A"/>
    <w:rsid w:val="50098647"/>
    <w:rsid w:val="509BAE4A"/>
    <w:rsid w:val="51078502"/>
    <w:rsid w:val="510D096E"/>
    <w:rsid w:val="51C6AEAD"/>
    <w:rsid w:val="523E7050"/>
    <w:rsid w:val="52A8662F"/>
    <w:rsid w:val="52EB0D8C"/>
    <w:rsid w:val="52FB337A"/>
    <w:rsid w:val="5305162C"/>
    <w:rsid w:val="532FF057"/>
    <w:rsid w:val="53465F91"/>
    <w:rsid w:val="535682C3"/>
    <w:rsid w:val="543D8CA5"/>
    <w:rsid w:val="548F2D9F"/>
    <w:rsid w:val="55121AC4"/>
    <w:rsid w:val="553691B7"/>
    <w:rsid w:val="56E7A4C6"/>
    <w:rsid w:val="57828319"/>
    <w:rsid w:val="587D62FA"/>
    <w:rsid w:val="58DC76D2"/>
    <w:rsid w:val="58F66C58"/>
    <w:rsid w:val="590A9836"/>
    <w:rsid w:val="592361AB"/>
    <w:rsid w:val="593CF7C9"/>
    <w:rsid w:val="597CE55A"/>
    <w:rsid w:val="59824494"/>
    <w:rsid w:val="59BFBF03"/>
    <w:rsid w:val="5A3D7259"/>
    <w:rsid w:val="5A652841"/>
    <w:rsid w:val="5B5530FF"/>
    <w:rsid w:val="5B613633"/>
    <w:rsid w:val="5B7BB4BF"/>
    <w:rsid w:val="5C124C08"/>
    <w:rsid w:val="5C291F5E"/>
    <w:rsid w:val="5C92DCE9"/>
    <w:rsid w:val="5CF22346"/>
    <w:rsid w:val="5D677202"/>
    <w:rsid w:val="5D692872"/>
    <w:rsid w:val="5D7CD322"/>
    <w:rsid w:val="5DB1688D"/>
    <w:rsid w:val="5DFADCD8"/>
    <w:rsid w:val="5F0B8D33"/>
    <w:rsid w:val="5F60D1B2"/>
    <w:rsid w:val="5F7DBC65"/>
    <w:rsid w:val="5F7E7636"/>
    <w:rsid w:val="5FB544D3"/>
    <w:rsid w:val="6018FBE3"/>
    <w:rsid w:val="60547FA9"/>
    <w:rsid w:val="60844DA5"/>
    <w:rsid w:val="6089ED42"/>
    <w:rsid w:val="60993667"/>
    <w:rsid w:val="60CFF2D3"/>
    <w:rsid w:val="60D36DC2"/>
    <w:rsid w:val="60E64A5A"/>
    <w:rsid w:val="61665CBD"/>
    <w:rsid w:val="6224DB78"/>
    <w:rsid w:val="63782A25"/>
    <w:rsid w:val="640C7C29"/>
    <w:rsid w:val="643FA4DF"/>
    <w:rsid w:val="6500BDC9"/>
    <w:rsid w:val="656F6427"/>
    <w:rsid w:val="65C00DA7"/>
    <w:rsid w:val="65ECDF0B"/>
    <w:rsid w:val="6602A2F4"/>
    <w:rsid w:val="666AB9DF"/>
    <w:rsid w:val="6683BE21"/>
    <w:rsid w:val="66A60FA0"/>
    <w:rsid w:val="6775506F"/>
    <w:rsid w:val="6779341E"/>
    <w:rsid w:val="67BAD42C"/>
    <w:rsid w:val="68499AE3"/>
    <w:rsid w:val="68B2BB8E"/>
    <w:rsid w:val="68F0AB3F"/>
    <w:rsid w:val="691FFDB0"/>
    <w:rsid w:val="69482D52"/>
    <w:rsid w:val="69AF45BB"/>
    <w:rsid w:val="69FF9604"/>
    <w:rsid w:val="6A41EE67"/>
    <w:rsid w:val="6A5DACBC"/>
    <w:rsid w:val="6A86CD43"/>
    <w:rsid w:val="6A930D50"/>
    <w:rsid w:val="6A979FD3"/>
    <w:rsid w:val="6BC26874"/>
    <w:rsid w:val="6D96BE44"/>
    <w:rsid w:val="6E00C377"/>
    <w:rsid w:val="6E2933A4"/>
    <w:rsid w:val="6E978F42"/>
    <w:rsid w:val="6EA3E072"/>
    <w:rsid w:val="6ED0C7D8"/>
    <w:rsid w:val="6F10B3BE"/>
    <w:rsid w:val="7014E13E"/>
    <w:rsid w:val="70B00B40"/>
    <w:rsid w:val="70D47319"/>
    <w:rsid w:val="71181272"/>
    <w:rsid w:val="713E67BC"/>
    <w:rsid w:val="71D0071F"/>
    <w:rsid w:val="71F0A304"/>
    <w:rsid w:val="72DD2117"/>
    <w:rsid w:val="73D023E7"/>
    <w:rsid w:val="74497A50"/>
    <w:rsid w:val="748F03A8"/>
    <w:rsid w:val="74957EFB"/>
    <w:rsid w:val="74B6E62E"/>
    <w:rsid w:val="74E6CD75"/>
    <w:rsid w:val="7518AD5E"/>
    <w:rsid w:val="75DA81C6"/>
    <w:rsid w:val="760A5C49"/>
    <w:rsid w:val="76841DFC"/>
    <w:rsid w:val="781FEE5D"/>
    <w:rsid w:val="7829787E"/>
    <w:rsid w:val="785FD357"/>
    <w:rsid w:val="7902AA06"/>
    <w:rsid w:val="79635E95"/>
    <w:rsid w:val="798F7FF2"/>
    <w:rsid w:val="7A05E04B"/>
    <w:rsid w:val="7A51ADE7"/>
    <w:rsid w:val="7A5D1CA8"/>
    <w:rsid w:val="7C54CAA7"/>
    <w:rsid w:val="7C96C0E0"/>
    <w:rsid w:val="7D18003D"/>
    <w:rsid w:val="7D20865C"/>
    <w:rsid w:val="7DC55177"/>
    <w:rsid w:val="7E90A29C"/>
    <w:rsid w:val="7ED9C130"/>
    <w:rsid w:val="7F3BE66B"/>
    <w:rsid w:val="7F5DBAF3"/>
    <w:rsid w:val="7F64F987"/>
    <w:rsid w:val="7FA02510"/>
    <w:rsid w:val="7FC5549C"/>
    <w:rsid w:val="7FFEA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31861A"/>
  <w15:docId w15:val="{CE73EC01-3B1A-4AD1-88F6-A831A3FA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Narrow" w:eastAsia="Arial Narrow" w:hAnsi="Arial Narrow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9AA"/>
    <w:rPr>
      <w:lang w:val="en-CA"/>
    </w:rPr>
  </w:style>
  <w:style w:type="paragraph" w:styleId="Heading1">
    <w:name w:val="heading 1"/>
    <w:basedOn w:val="Normal"/>
    <w:next w:val="Normal"/>
    <w:link w:val="Heading1Char"/>
    <w:qFormat/>
    <w:rsid w:val="00B22231"/>
    <w:pPr>
      <w:keepNext/>
      <w:keepLines/>
      <w:numPr>
        <w:numId w:val="45"/>
      </w:numPr>
      <w:spacing w:before="120" w:after="12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421D9"/>
    <w:pPr>
      <w:keepNext/>
      <w:keepLines/>
      <w:spacing w:before="20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7838EB"/>
    <w:pPr>
      <w:spacing w:before="120" w:after="120" w:line="280" w:lineRule="atLeast"/>
      <w:ind w:left="720"/>
      <w:outlineLvl w:val="2"/>
    </w:pPr>
    <w:rPr>
      <w:rFonts w:ascii="Century Gothic" w:eastAsia="Times New Roman" w:hAnsi="Century Gothic" w:cs="Arial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B22231"/>
    <w:rPr>
      <w:rFonts w:eastAsia="Times New Roman"/>
      <w:b/>
      <w:bCs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421D9"/>
    <w:rPr>
      <w:rFonts w:ascii="Arial Narrow" w:hAnsi="Arial Narrow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838EB"/>
    <w:rPr>
      <w:rFonts w:ascii="Century Gothic" w:hAnsi="Century Gothic" w:cs="Arial"/>
      <w:b/>
      <w:bCs/>
      <w:color w:val="000000"/>
    </w:rPr>
  </w:style>
  <w:style w:type="paragraph" w:styleId="Header">
    <w:name w:val="header"/>
    <w:basedOn w:val="Normal"/>
    <w:link w:val="HeaderChar"/>
    <w:uiPriority w:val="99"/>
    <w:rsid w:val="007E7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E70F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E7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E70FA"/>
    <w:rPr>
      <w:rFonts w:cs="Times New Roman"/>
    </w:rPr>
  </w:style>
  <w:style w:type="table" w:styleId="TableGrid">
    <w:name w:val="Table Grid"/>
    <w:basedOn w:val="TableNormal"/>
    <w:uiPriority w:val="99"/>
    <w:rsid w:val="007E70F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rsid w:val="007838EB"/>
    <w:pPr>
      <w:ind w:left="180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838EB"/>
    <w:rPr>
      <w:rFonts w:ascii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83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76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6DE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2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3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314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314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9C19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C199B"/>
    <w:rPr>
      <w:lang w:val="en-CA"/>
    </w:rPr>
  </w:style>
  <w:style w:type="paragraph" w:styleId="Caption">
    <w:name w:val="caption"/>
    <w:basedOn w:val="Normal"/>
    <w:next w:val="Normal"/>
    <w:semiHidden/>
    <w:unhideWhenUsed/>
    <w:qFormat/>
    <w:locked/>
    <w:rsid w:val="009C199B"/>
    <w:rPr>
      <w:rFonts w:ascii="CG Omega" w:eastAsia="Times New Roman" w:hAnsi="CG Omega"/>
      <w:b/>
      <w:bCs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5736B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996198"/>
    <w:rPr>
      <w:color w:val="808080"/>
    </w:rPr>
  </w:style>
  <w:style w:type="character" w:customStyle="1" w:styleId="DocumentNumber">
    <w:name w:val="Document Number"/>
    <w:basedOn w:val="DefaultParagraphFont"/>
    <w:uiPriority w:val="1"/>
    <w:rsid w:val="00996198"/>
    <w:rPr>
      <w:rFonts w:ascii="Arial Narrow" w:hAnsi="Arial Narrow"/>
      <w:sz w:val="20"/>
    </w:rPr>
  </w:style>
  <w:style w:type="character" w:customStyle="1" w:styleId="Style1">
    <w:name w:val="Style1"/>
    <w:basedOn w:val="DefaultParagraphFont"/>
    <w:uiPriority w:val="1"/>
    <w:rsid w:val="002B23F9"/>
    <w:rPr>
      <w:rFonts w:ascii="Arial Narrow" w:hAnsi="Arial Narrow"/>
      <w:sz w:val="22"/>
    </w:rPr>
  </w:style>
  <w:style w:type="character" w:customStyle="1" w:styleId="RevisionLevel">
    <w:name w:val="Revision Level"/>
    <w:basedOn w:val="DefaultParagraphFont"/>
    <w:uiPriority w:val="1"/>
    <w:rsid w:val="002B23F9"/>
    <w:rPr>
      <w:rFonts w:ascii="Arial Narrow" w:hAnsi="Arial Narrow"/>
      <w:sz w:val="20"/>
    </w:rPr>
  </w:style>
  <w:style w:type="character" w:customStyle="1" w:styleId="RevisionDate">
    <w:name w:val="Revision Date"/>
    <w:basedOn w:val="DefaultParagraphFont"/>
    <w:uiPriority w:val="1"/>
    <w:rsid w:val="002B23F9"/>
    <w:rPr>
      <w:rFonts w:ascii="Arial Narrow" w:hAnsi="Arial Narrow"/>
      <w:sz w:val="20"/>
    </w:rPr>
  </w:style>
  <w:style w:type="character" w:customStyle="1" w:styleId="Style2">
    <w:name w:val="Style2"/>
    <w:basedOn w:val="DefaultParagraphFont"/>
    <w:uiPriority w:val="1"/>
    <w:rsid w:val="002B23F9"/>
    <w:rPr>
      <w:rFonts w:ascii="Arial Narrow" w:hAnsi="Arial Narrow"/>
      <w:b/>
      <w:sz w:val="28"/>
    </w:rPr>
  </w:style>
  <w:style w:type="paragraph" w:customStyle="1" w:styleId="1stLevelHeader">
    <w:name w:val="1st Level Header"/>
    <w:basedOn w:val="Heading1"/>
    <w:qFormat/>
    <w:rsid w:val="006A154A"/>
    <w:pPr>
      <w:keepLines w:val="0"/>
      <w:numPr>
        <w:numId w:val="10"/>
      </w:numPr>
      <w:tabs>
        <w:tab w:val="left" w:pos="-1080"/>
      </w:tabs>
      <w:spacing w:before="240" w:after="240"/>
    </w:pPr>
    <w:rPr>
      <w:bCs w:val="0"/>
      <w:lang w:val="en-GB"/>
    </w:rPr>
  </w:style>
  <w:style w:type="paragraph" w:customStyle="1" w:styleId="1stLevelHeaderPara">
    <w:name w:val="1st Level Header Para"/>
    <w:basedOn w:val="Normal"/>
    <w:qFormat/>
    <w:rsid w:val="006A154A"/>
    <w:pPr>
      <w:spacing w:after="120"/>
      <w:ind w:left="504"/>
    </w:pPr>
    <w:rPr>
      <w:sz w:val="24"/>
      <w:szCs w:val="24"/>
      <w:lang w:val="en-GB"/>
    </w:rPr>
  </w:style>
  <w:style w:type="paragraph" w:customStyle="1" w:styleId="1stLevelHeaderParaBulletList">
    <w:name w:val="1st Level Header Para Bullet List"/>
    <w:basedOn w:val="ListParagraph"/>
    <w:qFormat/>
    <w:rsid w:val="006A154A"/>
    <w:pPr>
      <w:numPr>
        <w:numId w:val="39"/>
      </w:numPr>
      <w:spacing w:after="120"/>
      <w:ind w:left="864"/>
      <w:contextualSpacing w:val="0"/>
    </w:pPr>
    <w:rPr>
      <w:sz w:val="24"/>
      <w:szCs w:val="24"/>
      <w:lang w:val="en-GB"/>
    </w:rPr>
  </w:style>
  <w:style w:type="paragraph" w:customStyle="1" w:styleId="2ndLevelSub-Header">
    <w:name w:val="2nd Level Sub-Header"/>
    <w:basedOn w:val="ListParagraph"/>
    <w:qFormat/>
    <w:rsid w:val="006A154A"/>
    <w:pPr>
      <w:numPr>
        <w:ilvl w:val="1"/>
        <w:numId w:val="10"/>
      </w:numPr>
      <w:spacing w:after="120"/>
      <w:contextualSpacing w:val="0"/>
    </w:pPr>
    <w:rPr>
      <w:b/>
      <w:sz w:val="24"/>
      <w:szCs w:val="24"/>
      <w:u w:val="single"/>
      <w:lang w:val="en-GB"/>
    </w:rPr>
  </w:style>
  <w:style w:type="paragraph" w:customStyle="1" w:styleId="2ndLevelSub-HeaderPara">
    <w:name w:val="2nd Level Sub-Header Para"/>
    <w:basedOn w:val="ListParagraph"/>
    <w:qFormat/>
    <w:rsid w:val="006A154A"/>
    <w:pPr>
      <w:spacing w:after="120"/>
      <w:ind w:left="1008"/>
      <w:contextualSpacing w:val="0"/>
    </w:pPr>
    <w:rPr>
      <w:sz w:val="24"/>
      <w:szCs w:val="24"/>
      <w:lang w:val="en-GB"/>
    </w:rPr>
  </w:style>
  <w:style w:type="paragraph" w:customStyle="1" w:styleId="2ndLevelSub-HeaderParaBullet">
    <w:name w:val="2nd Level Sub-Header Para Bullet"/>
    <w:basedOn w:val="ListParagraph"/>
    <w:qFormat/>
    <w:rsid w:val="006A154A"/>
    <w:pPr>
      <w:numPr>
        <w:numId w:val="40"/>
      </w:numPr>
      <w:spacing w:after="120"/>
      <w:ind w:left="1368"/>
      <w:contextualSpacing w:val="0"/>
    </w:pPr>
    <w:rPr>
      <w:sz w:val="24"/>
      <w:szCs w:val="24"/>
      <w:lang w:val="en-GB"/>
    </w:rPr>
  </w:style>
  <w:style w:type="paragraph" w:customStyle="1" w:styleId="3rdLevelSub-Header">
    <w:name w:val="3rd Level Sub-Header"/>
    <w:basedOn w:val="ListParagraph"/>
    <w:qFormat/>
    <w:rsid w:val="006A154A"/>
    <w:pPr>
      <w:numPr>
        <w:ilvl w:val="2"/>
        <w:numId w:val="10"/>
      </w:numPr>
      <w:spacing w:after="120"/>
      <w:contextualSpacing w:val="0"/>
    </w:pPr>
    <w:rPr>
      <w:b/>
      <w:sz w:val="24"/>
      <w:szCs w:val="24"/>
      <w:lang w:val="en-GB"/>
    </w:rPr>
  </w:style>
  <w:style w:type="paragraph" w:customStyle="1" w:styleId="3rdLevelSub-HeaderPara">
    <w:name w:val="3rd Level Sub-Header Para"/>
    <w:basedOn w:val="ListParagraph"/>
    <w:qFormat/>
    <w:rsid w:val="006A154A"/>
    <w:pPr>
      <w:spacing w:after="120"/>
      <w:ind w:left="1584"/>
      <w:contextualSpacing w:val="0"/>
    </w:pPr>
    <w:rPr>
      <w:sz w:val="24"/>
      <w:szCs w:val="24"/>
      <w:lang w:val="en-GB"/>
    </w:rPr>
  </w:style>
  <w:style w:type="paragraph" w:customStyle="1" w:styleId="3rdLevelSub-HeaderParaBullet">
    <w:name w:val="3rd Level Sub-Header Para Bullet"/>
    <w:basedOn w:val="ListParagraph"/>
    <w:qFormat/>
    <w:rsid w:val="006A154A"/>
    <w:pPr>
      <w:numPr>
        <w:numId w:val="41"/>
      </w:numPr>
      <w:spacing w:after="120"/>
      <w:ind w:left="1944"/>
      <w:contextualSpacing w:val="0"/>
    </w:pPr>
    <w:rPr>
      <w:sz w:val="24"/>
      <w:szCs w:val="24"/>
      <w:lang w:val="en-GB"/>
    </w:rPr>
  </w:style>
  <w:style w:type="paragraph" w:customStyle="1" w:styleId="4thLevelSub-Header">
    <w:name w:val="4th Level Sub-Header"/>
    <w:basedOn w:val="ListParagraph"/>
    <w:qFormat/>
    <w:rsid w:val="006A154A"/>
    <w:pPr>
      <w:numPr>
        <w:ilvl w:val="3"/>
        <w:numId w:val="10"/>
      </w:numPr>
      <w:spacing w:after="120"/>
      <w:contextualSpacing w:val="0"/>
    </w:pPr>
    <w:rPr>
      <w:sz w:val="24"/>
      <w:szCs w:val="24"/>
      <w:u w:val="single"/>
      <w:lang w:val="en-GB"/>
    </w:rPr>
  </w:style>
  <w:style w:type="paragraph" w:customStyle="1" w:styleId="4thLevelSub-HeaderPara">
    <w:name w:val="4th Level Sub-Header Para"/>
    <w:basedOn w:val="ListParagraph"/>
    <w:qFormat/>
    <w:rsid w:val="006A154A"/>
    <w:pPr>
      <w:spacing w:after="120"/>
      <w:ind w:left="2304"/>
      <w:contextualSpacing w:val="0"/>
    </w:pPr>
    <w:rPr>
      <w:sz w:val="24"/>
      <w:szCs w:val="24"/>
      <w:lang w:val="en-GB"/>
    </w:rPr>
  </w:style>
  <w:style w:type="paragraph" w:customStyle="1" w:styleId="4thLevelSub-HeaderParaBullet">
    <w:name w:val="4th Level Sub-Header Para Bullet"/>
    <w:basedOn w:val="ListParagraph"/>
    <w:qFormat/>
    <w:rsid w:val="006A154A"/>
    <w:pPr>
      <w:numPr>
        <w:numId w:val="42"/>
      </w:numPr>
      <w:spacing w:after="120"/>
      <w:ind w:left="2664"/>
      <w:contextualSpacing w:val="0"/>
    </w:pPr>
    <w:rPr>
      <w:sz w:val="24"/>
      <w:szCs w:val="24"/>
      <w:lang w:val="en-GB"/>
    </w:rPr>
  </w:style>
  <w:style w:type="character" w:customStyle="1" w:styleId="DocumentTitle">
    <w:name w:val="Document Title"/>
    <w:basedOn w:val="DefaultParagraphFont"/>
    <w:uiPriority w:val="1"/>
    <w:rsid w:val="00BD29AA"/>
    <w:rPr>
      <w:rFonts w:ascii="Arial Narrow" w:hAnsi="Arial Narrow"/>
      <w:b/>
      <w:sz w:val="28"/>
    </w:rPr>
  </w:style>
  <w:style w:type="paragraph" w:customStyle="1" w:styleId="TableLabelFormatting">
    <w:name w:val="Table Label Formatting"/>
    <w:basedOn w:val="1stLevelHeaderPara"/>
    <w:qFormat/>
    <w:rsid w:val="006A154A"/>
    <w:pPr>
      <w:ind w:left="0"/>
      <w:jc w:val="center"/>
    </w:pPr>
    <w:rPr>
      <w:b/>
      <w:sz w:val="20"/>
      <w:szCs w:val="20"/>
    </w:rPr>
  </w:style>
  <w:style w:type="paragraph" w:customStyle="1" w:styleId="FigureLabelFormatting">
    <w:name w:val="Figure Label Formatting"/>
    <w:basedOn w:val="1stLevelHeaderPara"/>
    <w:qFormat/>
    <w:rsid w:val="006A154A"/>
    <w:pPr>
      <w:spacing w:before="120"/>
      <w:ind w:left="0"/>
      <w:jc w:val="center"/>
    </w:pPr>
    <w:rPr>
      <w:b/>
      <w:sz w:val="20"/>
      <w:szCs w:val="20"/>
    </w:rPr>
  </w:style>
  <w:style w:type="paragraph" w:customStyle="1" w:styleId="Figure">
    <w:name w:val="Figure"/>
    <w:basedOn w:val="1stLevelHeaderPara"/>
    <w:qFormat/>
    <w:rsid w:val="006A154A"/>
    <w:pPr>
      <w:spacing w:before="120"/>
      <w:jc w:val="center"/>
    </w:pPr>
    <w:rPr>
      <w:noProof/>
    </w:rPr>
  </w:style>
  <w:style w:type="character" w:customStyle="1" w:styleId="CriticalityRating">
    <w:name w:val="Criticality Rating"/>
    <w:basedOn w:val="DefaultParagraphFont"/>
    <w:uiPriority w:val="1"/>
    <w:qFormat/>
    <w:rsid w:val="00E341B5"/>
    <w:rPr>
      <w:rFonts w:ascii="Arial Narrow" w:hAnsi="Arial Narrow"/>
      <w:sz w:val="20"/>
    </w:rPr>
  </w:style>
  <w:style w:type="character" w:customStyle="1" w:styleId="CriticalityReview">
    <w:name w:val="Criticality Review"/>
    <w:basedOn w:val="DefaultParagraphFont"/>
    <w:uiPriority w:val="1"/>
    <w:qFormat/>
    <w:rsid w:val="00D11A16"/>
    <w:rPr>
      <w:rFonts w:ascii="Arial Narrow" w:hAnsi="Arial Narrow"/>
      <w:sz w:val="24"/>
    </w:rPr>
  </w:style>
  <w:style w:type="character" w:styleId="Mention">
    <w:name w:val="Mention"/>
    <w:basedOn w:val="DefaultParagraphFont"/>
    <w:uiPriority w:val="99"/>
    <w:unhideWhenUsed/>
    <w:rsid w:val="00EE780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unhideWhenUsed/>
    <w:rsid w:val="009870D0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E763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715CD"/>
    <w:rPr>
      <w:lang w:val="en-CA"/>
    </w:rPr>
  </w:style>
  <w:style w:type="character" w:customStyle="1" w:styleId="normaltextrun">
    <w:name w:val="normaltextrun"/>
    <w:basedOn w:val="DefaultParagraphFont"/>
    <w:rsid w:val="00B95518"/>
  </w:style>
  <w:style w:type="character" w:customStyle="1" w:styleId="eop">
    <w:name w:val="eop"/>
    <w:basedOn w:val="DefaultParagraphFont"/>
    <w:rsid w:val="00B95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ureen.munroe\OneDrive%20-%20Seaspan\Documents\Resources\SQMS-SH-QA-F029%20SQMS%20Work%20Instructions%20Template%20(VS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2F13DAD8B143ED8F3A2314DB46C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ABBCD-D416-454E-BF2B-4037FED6B893}"/>
      </w:docPartPr>
      <w:docPartBody>
        <w:p w:rsidR="0084460C" w:rsidRDefault="00430FBA">
          <w:pPr>
            <w:pStyle w:val="8B2F13DAD8B143ED8F3A2314DB46C74D"/>
          </w:pPr>
          <w:r w:rsidRPr="00996198">
            <w:rPr>
              <w:rStyle w:val="PlaceholderText"/>
              <w:color w:val="FF0000"/>
            </w:rPr>
            <w:t>XX-</w:t>
          </w:r>
          <w:r>
            <w:rPr>
              <w:rStyle w:val="PlaceholderText"/>
              <w:color w:val="FF0000"/>
            </w:rPr>
            <w:t>W</w:t>
          </w:r>
          <w:r w:rsidRPr="00996198">
            <w:rPr>
              <w:rStyle w:val="PlaceholderText"/>
              <w:color w:val="FF0000"/>
            </w:rPr>
            <w:t>XX</w:t>
          </w:r>
        </w:p>
      </w:docPartBody>
    </w:docPart>
    <w:docPart>
      <w:docPartPr>
        <w:name w:val="5DB6F316F2E141EEB6565D9A8BB84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E03B3-3979-479B-A221-D7175BE2EEF6}"/>
      </w:docPartPr>
      <w:docPartBody>
        <w:p w:rsidR="0084460C" w:rsidRDefault="00430FBA">
          <w:pPr>
            <w:pStyle w:val="5DB6F316F2E141EEB6565D9A8BB84ED8"/>
          </w:pPr>
          <w:r w:rsidRPr="002B23F9">
            <w:rPr>
              <w:rStyle w:val="PlaceholderText"/>
              <w:color w:val="FF0000"/>
            </w:rPr>
            <w:t>Enter revision level</w:t>
          </w:r>
        </w:p>
      </w:docPartBody>
    </w:docPart>
    <w:docPart>
      <w:docPartPr>
        <w:name w:val="F786EDFFAC4F47B7BFAE778275637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90432-D0F8-4B24-B6A2-496C8AD26521}"/>
      </w:docPartPr>
      <w:docPartBody>
        <w:p w:rsidR="0084460C" w:rsidRDefault="00430FBA">
          <w:pPr>
            <w:pStyle w:val="F786EDFFAC4F47B7BFAE778275637C2D"/>
          </w:pPr>
          <w:r w:rsidRPr="00BD29AA">
            <w:rPr>
              <w:b/>
              <w:color w:val="FF0000"/>
              <w:sz w:val="28"/>
              <w:szCs w:val="28"/>
            </w:rPr>
            <w:t xml:space="preserve">Type in </w:t>
          </w:r>
          <w:r>
            <w:rPr>
              <w:b/>
              <w:color w:val="FF0000"/>
              <w:sz w:val="28"/>
              <w:szCs w:val="28"/>
            </w:rPr>
            <w:t>Work Instruction</w:t>
          </w:r>
          <w:r w:rsidRPr="00BD29AA">
            <w:rPr>
              <w:b/>
              <w:color w:val="FF0000"/>
              <w:sz w:val="28"/>
              <w:szCs w:val="28"/>
            </w:rPr>
            <w:t xml:space="preserve"> title</w:t>
          </w:r>
        </w:p>
      </w:docPartBody>
    </w:docPart>
    <w:docPart>
      <w:docPartPr>
        <w:name w:val="0FC987CF53E148B0AC4761EB6EF41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25639-D086-4650-8087-3AEAB6BC0453}"/>
      </w:docPartPr>
      <w:docPartBody>
        <w:p w:rsidR="009A04D3" w:rsidRDefault="00430FBA">
          <w:pPr>
            <w:pStyle w:val="0FC987CF53E148B0AC4761EB6EF41428"/>
          </w:pPr>
          <w:r w:rsidRPr="00E341B5">
            <w:rPr>
              <w:rStyle w:val="PlaceholderText"/>
              <w:color w:val="FF0000"/>
            </w:rPr>
            <w:t>Choose</w:t>
          </w:r>
          <w:r>
            <w:rPr>
              <w:rStyle w:val="PlaceholderText"/>
              <w:color w:val="FF0000"/>
            </w:rPr>
            <w:t xml:space="preserve"> rating</w:t>
          </w:r>
        </w:p>
      </w:docPartBody>
    </w:docPart>
    <w:docPart>
      <w:docPartPr>
        <w:name w:val="E54E6DC94FD84CFE80958C0B9A997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7987E-D672-45E1-935D-D459F7CFAE38}"/>
      </w:docPartPr>
      <w:docPartBody>
        <w:p w:rsidR="009A04D3" w:rsidRDefault="00F932D2">
          <w:pPr>
            <w:pStyle w:val="E54E6DC94FD84CFE80958C0B9A997CD51"/>
          </w:pPr>
          <w:r>
            <w:rPr>
              <w:rStyle w:val="PlaceholderText"/>
              <w:color w:val="FF0000"/>
            </w:rPr>
            <w:t>c</w:t>
          </w:r>
          <w:r w:rsidRPr="00D11A16">
            <w:rPr>
              <w:rStyle w:val="PlaceholderText"/>
              <w:color w:val="FF0000"/>
            </w:rPr>
            <w:t xml:space="preserve">hoose </w:t>
          </w:r>
          <w:r>
            <w:rPr>
              <w:rStyle w:val="PlaceholderText"/>
              <w:color w:val="FF0000"/>
            </w:rPr>
            <w:t>review time</w:t>
          </w:r>
        </w:p>
      </w:docPartBody>
    </w:docPart>
    <w:docPart>
      <w:docPartPr>
        <w:name w:val="C475431280DC4856B0CF14383C790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D0D5F-A189-4C5E-8F30-C36C291A8BAA}"/>
      </w:docPartPr>
      <w:docPartBody>
        <w:p w:rsidR="00F750BF" w:rsidRDefault="00057799" w:rsidP="00057799">
          <w:pPr>
            <w:pStyle w:val="C475431280DC4856B0CF14383C790024"/>
          </w:pPr>
          <w:r w:rsidRPr="002B23F9">
            <w:rPr>
              <w:rStyle w:val="PlaceholderText"/>
              <w:color w:val="FF0000"/>
            </w:rPr>
            <w:t>Choose revision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0C"/>
    <w:rsid w:val="00057799"/>
    <w:rsid w:val="00074944"/>
    <w:rsid w:val="00092CC2"/>
    <w:rsid w:val="000B3609"/>
    <w:rsid w:val="001D6C10"/>
    <w:rsid w:val="00226352"/>
    <w:rsid w:val="00250826"/>
    <w:rsid w:val="002C2B14"/>
    <w:rsid w:val="00351F1E"/>
    <w:rsid w:val="00380DFF"/>
    <w:rsid w:val="00430FBA"/>
    <w:rsid w:val="00462D4D"/>
    <w:rsid w:val="004A5C4E"/>
    <w:rsid w:val="004D2606"/>
    <w:rsid w:val="00542278"/>
    <w:rsid w:val="00595A50"/>
    <w:rsid w:val="005B7C24"/>
    <w:rsid w:val="006721B0"/>
    <w:rsid w:val="007830DE"/>
    <w:rsid w:val="007A5404"/>
    <w:rsid w:val="00814D85"/>
    <w:rsid w:val="0084460C"/>
    <w:rsid w:val="0094448B"/>
    <w:rsid w:val="0097796E"/>
    <w:rsid w:val="009A04D3"/>
    <w:rsid w:val="00A97E90"/>
    <w:rsid w:val="00C6712F"/>
    <w:rsid w:val="00D705C9"/>
    <w:rsid w:val="00E23FA9"/>
    <w:rsid w:val="00E60572"/>
    <w:rsid w:val="00E95E20"/>
    <w:rsid w:val="00F047BE"/>
    <w:rsid w:val="00F461A2"/>
    <w:rsid w:val="00F5318C"/>
    <w:rsid w:val="00F750BF"/>
    <w:rsid w:val="00F9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3B7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799"/>
    <w:rPr>
      <w:color w:val="808080"/>
    </w:rPr>
  </w:style>
  <w:style w:type="paragraph" w:customStyle="1" w:styleId="8B2F13DAD8B143ED8F3A2314DB46C74D">
    <w:name w:val="8B2F13DAD8B143ED8F3A2314DB46C74D"/>
  </w:style>
  <w:style w:type="paragraph" w:customStyle="1" w:styleId="5DB6F316F2E141EEB6565D9A8BB84ED8">
    <w:name w:val="5DB6F316F2E141EEB6565D9A8BB84ED8"/>
  </w:style>
  <w:style w:type="paragraph" w:customStyle="1" w:styleId="F786EDFFAC4F47B7BFAE778275637C2D">
    <w:name w:val="F786EDFFAC4F47B7BFAE778275637C2D"/>
  </w:style>
  <w:style w:type="paragraph" w:customStyle="1" w:styleId="0FC987CF53E148B0AC4761EB6EF41428">
    <w:name w:val="0FC987CF53E148B0AC4761EB6EF41428"/>
  </w:style>
  <w:style w:type="paragraph" w:customStyle="1" w:styleId="E54E6DC94FD84CFE80958C0B9A997CD51">
    <w:name w:val="E54E6DC94FD84CFE80958C0B9A997CD51"/>
    <w:pPr>
      <w:spacing w:after="120" w:line="240" w:lineRule="auto"/>
      <w:ind w:left="504"/>
    </w:pPr>
    <w:rPr>
      <w:rFonts w:ascii="Arial Narrow" w:eastAsia="Arial Narrow" w:hAnsi="Arial Narrow" w:cs="Times New Roman"/>
      <w:sz w:val="24"/>
      <w:szCs w:val="24"/>
      <w:lang w:val="en-GB" w:eastAsia="en-US"/>
    </w:rPr>
  </w:style>
  <w:style w:type="paragraph" w:customStyle="1" w:styleId="C475431280DC4856B0CF14383C790024">
    <w:name w:val="C475431280DC4856B0CF14383C790024"/>
    <w:rsid w:val="000577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BEAADB626474A9568E5B809208B60" ma:contentTypeVersion="18" ma:contentTypeDescription="Create a new document." ma:contentTypeScope="" ma:versionID="8f6405aa82a09a85006d05b1a17b97b9">
  <xsd:schema xmlns:xsd="http://www.w3.org/2001/XMLSchema" xmlns:xs="http://www.w3.org/2001/XMLSchema" xmlns:p="http://schemas.microsoft.com/office/2006/metadata/properties" xmlns:ns2="ffabd3dc-f799-46f0-82d7-860bfc7a0a9f" xmlns:ns3="8e994a1b-0ea6-4ba0-9d7a-04f4feed053e" xmlns:ns4="f07b4105-be3b-453c-a795-ac1bca6a9096" targetNamespace="http://schemas.microsoft.com/office/2006/metadata/properties" ma:root="true" ma:fieldsID="c6750eb65be6178415c97978e8cd3302" ns2:_="" ns3:_="" ns4:_="">
    <xsd:import namespace="ffabd3dc-f799-46f0-82d7-860bfc7a0a9f"/>
    <xsd:import namespace="8e994a1b-0ea6-4ba0-9d7a-04f4feed053e"/>
    <xsd:import namespace="f07b4105-be3b-453c-a795-ac1bca6a9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bd3dc-f799-46f0-82d7-860bfc7a0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556f11-e081-4b7c-b85e-ceb2f604b6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94a1b-0ea6-4ba0-9d7a-04f4feed05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b4105-be3b-453c-a795-ac1bca6a909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68a3128-3797-40d8-bb8a-c60d84ed8747}" ma:internalName="TaxCatchAll" ma:showField="CatchAllData" ma:web="f07b4105-be3b-453c-a795-ac1bca6a90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994a1b-0ea6-4ba0-9d7a-04f4feed053e">
      <UserInfo>
        <DisplayName>Maureen Munroe</DisplayName>
        <AccountId>79</AccountId>
        <AccountType/>
      </UserInfo>
    </SharedWithUsers>
    <TaxCatchAll xmlns="f07b4105-be3b-453c-a795-ac1bca6a9096" xsi:nil="true"/>
    <lcf76f155ced4ddcb4097134ff3c332f xmlns="ffabd3dc-f799-46f0-82d7-860bfc7a0a9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1380C-4AFD-41AC-A543-1ACE383E3F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CF118D-952D-4C1D-BAEC-E9716F384A68}"/>
</file>

<file path=customXml/itemProps3.xml><?xml version="1.0" encoding="utf-8"?>
<ds:datastoreItem xmlns:ds="http://schemas.openxmlformats.org/officeDocument/2006/customXml" ds:itemID="{B6D05642-1735-4B95-939B-09B8AB989177}">
  <ds:schemaRefs>
    <ds:schemaRef ds:uri="http://schemas.microsoft.com/office/2006/metadata/properties"/>
    <ds:schemaRef ds:uri="http://schemas.microsoft.com/office/infopath/2007/PartnerControls"/>
    <ds:schemaRef ds:uri="00cd6e67-9420-483a-9fa1-b641ad0c7d2e"/>
    <ds:schemaRef ds:uri="f07b4105-be3b-453c-a795-ac1bca6a9096"/>
  </ds:schemaRefs>
</ds:datastoreItem>
</file>

<file path=customXml/itemProps4.xml><?xml version="1.0" encoding="utf-8"?>
<ds:datastoreItem xmlns:ds="http://schemas.openxmlformats.org/officeDocument/2006/customXml" ds:itemID="{90C62EF1-680B-4C31-9733-45AFD51C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SQMS-SH-QA-F029 SQMS Work Instructions Template (VSY).dotx</Template>
  <TotalTime>26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3786</CharactersWithSpaces>
  <SharedDoc>false</SharedDoc>
  <HLinks>
    <vt:vector size="36" baseType="variant">
      <vt:variant>
        <vt:i4>4128827</vt:i4>
      </vt:variant>
      <vt:variant>
        <vt:i4>9</vt:i4>
      </vt:variant>
      <vt:variant>
        <vt:i4>0</vt:i4>
      </vt:variant>
      <vt:variant>
        <vt:i4>5</vt:i4>
      </vt:variant>
      <vt:variant>
        <vt:lpwstr>https://seaspan.sabacloud.com/</vt:lpwstr>
      </vt:variant>
      <vt:variant>
        <vt:lpwstr/>
      </vt:variant>
      <vt:variant>
        <vt:i4>6946817</vt:i4>
      </vt:variant>
      <vt:variant>
        <vt:i4>12</vt:i4>
      </vt:variant>
      <vt:variant>
        <vt:i4>0</vt:i4>
      </vt:variant>
      <vt:variant>
        <vt:i4>5</vt:i4>
      </vt:variant>
      <vt:variant>
        <vt:lpwstr>mailto:barbara.mellor@Seaspan.com</vt:lpwstr>
      </vt:variant>
      <vt:variant>
        <vt:lpwstr/>
      </vt:variant>
      <vt:variant>
        <vt:i4>6946817</vt:i4>
      </vt:variant>
      <vt:variant>
        <vt:i4>9</vt:i4>
      </vt:variant>
      <vt:variant>
        <vt:i4>0</vt:i4>
      </vt:variant>
      <vt:variant>
        <vt:i4>5</vt:i4>
      </vt:variant>
      <vt:variant>
        <vt:lpwstr>mailto:barbara.mellor@Seaspan.com</vt:lpwstr>
      </vt:variant>
      <vt:variant>
        <vt:lpwstr/>
      </vt:variant>
      <vt:variant>
        <vt:i4>7012383</vt:i4>
      </vt:variant>
      <vt:variant>
        <vt:i4>6</vt:i4>
      </vt:variant>
      <vt:variant>
        <vt:i4>0</vt:i4>
      </vt:variant>
      <vt:variant>
        <vt:i4>5</vt:i4>
      </vt:variant>
      <vt:variant>
        <vt:lpwstr>mailto:Maureen.Munroe@Seaspan.com</vt:lpwstr>
      </vt:variant>
      <vt:variant>
        <vt:lpwstr/>
      </vt:variant>
      <vt:variant>
        <vt:i4>6946817</vt:i4>
      </vt:variant>
      <vt:variant>
        <vt:i4>3</vt:i4>
      </vt:variant>
      <vt:variant>
        <vt:i4>0</vt:i4>
      </vt:variant>
      <vt:variant>
        <vt:i4>5</vt:i4>
      </vt:variant>
      <vt:variant>
        <vt:lpwstr>mailto:barbara.mellor@Seaspan.com</vt:lpwstr>
      </vt:variant>
      <vt:variant>
        <vt:lpwstr/>
      </vt:variant>
      <vt:variant>
        <vt:i4>7012383</vt:i4>
      </vt:variant>
      <vt:variant>
        <vt:i4>0</vt:i4>
      </vt:variant>
      <vt:variant>
        <vt:i4>0</vt:i4>
      </vt:variant>
      <vt:variant>
        <vt:i4>5</vt:i4>
      </vt:variant>
      <vt:variant>
        <vt:lpwstr>mailto:Maureen.Munroe@Seaspan.com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Munroe</dc:creator>
  <cp:keywords/>
  <cp:lastModifiedBy>Dax Go</cp:lastModifiedBy>
  <cp:revision>9</cp:revision>
  <cp:lastPrinted>2017-12-04T16:28:00Z</cp:lastPrinted>
  <dcterms:created xsi:type="dcterms:W3CDTF">2025-01-23T20:59:00Z</dcterms:created>
  <dcterms:modified xsi:type="dcterms:W3CDTF">2025-01-29T18:50:00Z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0x010100163BEAADB626474A9568E5B809208B60</vt:lpwstr>
  </property>
  <property fmtid="{D5CDD505-2E9C-101B-9397-08002B2CF9AE}" pid="3" name="Originator">
    <vt:lpwstr>22;#Quality|01340707-1ca7-42c7-8f4a-dab02e063504</vt:lpwstr>
  </property>
  <property fmtid="{D5CDD505-2E9C-101B-9397-08002B2CF9AE}" pid="4" name="Document Category">
    <vt:lpwstr>31;#Template|e79546bf-335e-487e-a2a1-b629aa3d4fd4</vt:lpwstr>
  </property>
  <property fmtid="{D5CDD505-2E9C-101B-9397-08002B2CF9AE}" pid="5" name="MediaServiceImageTags">
    <vt:lpwstr/>
  </property>
</Properties>
</file>